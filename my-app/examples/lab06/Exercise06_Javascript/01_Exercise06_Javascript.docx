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CE16B7" w14:textId="77A2062F" w:rsidR="006E7E37" w:rsidRDefault="006E6054" w:rsidP="006E7E37">
      <w:pPr>
        <w:pStyle w:val="Title"/>
      </w:pPr>
      <w:r>
        <w:t>Exercise06</w:t>
      </w:r>
      <w:r w:rsidR="006E7E37">
        <w:t xml:space="preserve">: </w:t>
      </w:r>
      <w:proofErr w:type="spellStart"/>
      <w:r w:rsidR="006E7E37">
        <w:t>Javascript</w:t>
      </w:r>
      <w:proofErr w:type="spellEnd"/>
    </w:p>
    <w:p w14:paraId="0A1DF2A4" w14:textId="77777777" w:rsidR="00C74025" w:rsidRDefault="00C74025" w:rsidP="00C74025">
      <w:r>
        <w:rPr>
          <w:b/>
        </w:rPr>
        <w:t xml:space="preserve">Objectives: </w:t>
      </w:r>
    </w:p>
    <w:p w14:paraId="39F238FF" w14:textId="3956AC18" w:rsidR="00C74025" w:rsidRDefault="002454F5" w:rsidP="00C74025">
      <w:proofErr w:type="gramStart"/>
      <w:r>
        <w:t xml:space="preserve">To learn to use </w:t>
      </w:r>
      <w:proofErr w:type="spellStart"/>
      <w:r>
        <w:t>J</w:t>
      </w:r>
      <w:r w:rsidR="00197540">
        <w:t>Query</w:t>
      </w:r>
      <w:proofErr w:type="spellEnd"/>
      <w:r w:rsidR="001E305D">
        <w:t>, JSON,</w:t>
      </w:r>
      <w:r>
        <w:t xml:space="preserve"> </w:t>
      </w:r>
      <w:r w:rsidR="00197540">
        <w:t xml:space="preserve">and Object-oriented </w:t>
      </w:r>
      <w:proofErr w:type="spellStart"/>
      <w:r w:rsidR="00197540">
        <w:t>Javascript</w:t>
      </w:r>
      <w:proofErr w:type="spellEnd"/>
      <w:r w:rsidR="00197540">
        <w:t>.</w:t>
      </w:r>
      <w:proofErr w:type="gramEnd"/>
    </w:p>
    <w:p w14:paraId="1C816A0D" w14:textId="77777777" w:rsidR="00C74025" w:rsidRDefault="00C74025" w:rsidP="00C74025">
      <w:pPr>
        <w:rPr>
          <w:b/>
          <w:bCs/>
        </w:rPr>
      </w:pPr>
      <w:r>
        <w:rPr>
          <w:b/>
          <w:bCs/>
        </w:rPr>
        <w:t xml:space="preserve">Work with your group (or by yourself). Each group </w:t>
      </w:r>
      <w:r w:rsidR="00B248A4">
        <w:rPr>
          <w:b/>
          <w:bCs/>
        </w:rPr>
        <w:t xml:space="preserve">is </w:t>
      </w:r>
      <w:r>
        <w:rPr>
          <w:b/>
          <w:bCs/>
        </w:rPr>
        <w:t>to upload only one submission.</w:t>
      </w:r>
    </w:p>
    <w:p w14:paraId="2441A04A" w14:textId="1CEFC782" w:rsidR="00EC5465" w:rsidRPr="00FD764C" w:rsidRDefault="00EC5465" w:rsidP="00C74025">
      <w:pPr>
        <w:rPr>
          <w:b/>
          <w:color w:val="0000FF"/>
          <w:sz w:val="32"/>
        </w:rPr>
      </w:pPr>
      <w:r w:rsidRPr="00C4203D">
        <w:rPr>
          <w:b/>
          <w:color w:val="0000FF"/>
          <w:sz w:val="32"/>
        </w:rPr>
        <w:t>Credits</w:t>
      </w:r>
      <w:r>
        <w:rPr>
          <w:b/>
          <w:color w:val="0000FF"/>
          <w:sz w:val="32"/>
        </w:rPr>
        <w:t xml:space="preserve"> (for edits)</w:t>
      </w:r>
      <w:r w:rsidRPr="00C4203D">
        <w:rPr>
          <w:b/>
          <w:color w:val="0000FF"/>
          <w:sz w:val="32"/>
        </w:rPr>
        <w:t xml:space="preserve">: Zahra </w:t>
      </w:r>
      <w:proofErr w:type="spellStart"/>
      <w:proofErr w:type="gramStart"/>
      <w:r w:rsidRPr="00C4203D">
        <w:rPr>
          <w:b/>
          <w:color w:val="0000FF"/>
          <w:sz w:val="32"/>
        </w:rPr>
        <w:t>Hosseini</w:t>
      </w:r>
      <w:proofErr w:type="spellEnd"/>
      <w:r>
        <w:rPr>
          <w:b/>
          <w:color w:val="0000FF"/>
          <w:sz w:val="32"/>
        </w:rPr>
        <w:t xml:space="preserve"> ,</w:t>
      </w:r>
      <w:proofErr w:type="spellStart"/>
      <w:r>
        <w:rPr>
          <w:b/>
          <w:color w:val="0000FF"/>
          <w:sz w:val="32"/>
        </w:rPr>
        <w:t>Naresh</w:t>
      </w:r>
      <w:proofErr w:type="spellEnd"/>
      <w:proofErr w:type="gramEnd"/>
      <w:r>
        <w:rPr>
          <w:b/>
          <w:color w:val="0000FF"/>
          <w:sz w:val="32"/>
        </w:rPr>
        <w:t xml:space="preserve"> </w:t>
      </w:r>
      <w:proofErr w:type="spellStart"/>
      <w:r>
        <w:rPr>
          <w:b/>
          <w:color w:val="0000FF"/>
          <w:sz w:val="32"/>
        </w:rPr>
        <w:t>Somisetty</w:t>
      </w:r>
      <w:proofErr w:type="spellEnd"/>
      <w:r>
        <w:rPr>
          <w:b/>
          <w:color w:val="0000FF"/>
          <w:sz w:val="32"/>
        </w:rPr>
        <w:t xml:space="preserve">, </w:t>
      </w:r>
      <w:r>
        <w:rPr>
          <w:b/>
          <w:color w:val="0000FF"/>
          <w:sz w:val="32"/>
        </w:rPr>
        <w:t>Isaac Martin</w:t>
      </w:r>
      <w:r w:rsidRPr="00C4203D">
        <w:rPr>
          <w:b/>
          <w:color w:val="0000FF"/>
          <w:sz w:val="32"/>
        </w:rPr>
        <w:t>.</w:t>
      </w:r>
    </w:p>
    <w:p w14:paraId="610FB32F" w14:textId="77CE22ED" w:rsidR="004578A8" w:rsidRDefault="004578A8" w:rsidP="004578A8">
      <w:pPr>
        <w:pStyle w:val="Title"/>
      </w:pPr>
      <w:r>
        <w:t>EXAMPLES</w:t>
      </w:r>
    </w:p>
    <w:p w14:paraId="3E6045D2" w14:textId="743F9588" w:rsidR="004578A8" w:rsidRDefault="004578A8" w:rsidP="004578A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00: </w:t>
      </w:r>
      <w:proofErr w:type="gramStart"/>
      <w:r w:rsidR="00742FCA">
        <w:rPr>
          <w:rFonts w:ascii="Calibri" w:hAnsi="Calibri" w:cs="Calibri"/>
          <w:sz w:val="28"/>
          <w:szCs w:val="28"/>
        </w:rPr>
        <w:t>show</w:t>
      </w:r>
      <w:proofErr w:type="gramEnd"/>
      <w:r w:rsidR="00742FCA">
        <w:rPr>
          <w:rFonts w:ascii="Calibri" w:hAnsi="Calibri" w:cs="Calibri"/>
          <w:sz w:val="28"/>
          <w:szCs w:val="28"/>
        </w:rPr>
        <w:t xml:space="preserve"> </w:t>
      </w:r>
      <w:r w:rsidR="002D22EF">
        <w:rPr>
          <w:rFonts w:ascii="Calibri" w:hAnsi="Calibri" w:cs="Calibri"/>
          <w:sz w:val="28"/>
          <w:szCs w:val="28"/>
        </w:rPr>
        <w:t xml:space="preserve">the order in which </w:t>
      </w:r>
      <w:proofErr w:type="spellStart"/>
      <w:r w:rsidR="002D22EF">
        <w:rPr>
          <w:rFonts w:ascii="Calibri" w:hAnsi="Calibri" w:cs="Calibri"/>
          <w:sz w:val="28"/>
          <w:szCs w:val="28"/>
        </w:rPr>
        <w:t>js</w:t>
      </w:r>
      <w:proofErr w:type="spellEnd"/>
      <w:r w:rsidR="002D22EF">
        <w:rPr>
          <w:rFonts w:ascii="Calibri" w:hAnsi="Calibri" w:cs="Calibri"/>
          <w:sz w:val="28"/>
          <w:szCs w:val="28"/>
        </w:rPr>
        <w:t xml:space="preserve"> is loaded and executed and ready and </w:t>
      </w:r>
      <w:proofErr w:type="spellStart"/>
      <w:r w:rsidR="002D22EF">
        <w:rPr>
          <w:rFonts w:ascii="Calibri" w:hAnsi="Calibri" w:cs="Calibri"/>
          <w:sz w:val="28"/>
          <w:szCs w:val="28"/>
        </w:rPr>
        <w:t>onload</w:t>
      </w:r>
      <w:proofErr w:type="spellEnd"/>
      <w:r w:rsidR="002D22EF">
        <w:rPr>
          <w:rFonts w:ascii="Calibri" w:hAnsi="Calibri" w:cs="Calibri"/>
          <w:sz w:val="28"/>
          <w:szCs w:val="28"/>
        </w:rPr>
        <w:t xml:space="preserve"> events are fired.</w:t>
      </w:r>
    </w:p>
    <w:p w14:paraId="1291A0AF" w14:textId="77777777" w:rsidR="004578A8" w:rsidRDefault="004578A8" w:rsidP="004578A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1173F546" w14:textId="0E634D1A" w:rsidR="004578A8" w:rsidRDefault="004578A8" w:rsidP="004578A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01: shows self-invocation of functions. Also, shows use of call, apply, and bind. </w:t>
      </w:r>
    </w:p>
    <w:p w14:paraId="2895301C" w14:textId="77777777" w:rsidR="004578A8" w:rsidRDefault="004578A8" w:rsidP="004578A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7E63660E" w14:textId="77777777" w:rsidR="004578A8" w:rsidRDefault="004578A8" w:rsidP="004578A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02: shows JSON </w:t>
      </w:r>
      <w:proofErr w:type="spellStart"/>
      <w:r>
        <w:rPr>
          <w:rFonts w:ascii="Calibri" w:hAnsi="Calibri" w:cs="Calibri"/>
          <w:sz w:val="28"/>
          <w:szCs w:val="28"/>
        </w:rPr>
        <w:t>stringify</w:t>
      </w:r>
      <w:proofErr w:type="spellEnd"/>
      <w:r>
        <w:rPr>
          <w:rFonts w:ascii="Calibri" w:hAnsi="Calibri" w:cs="Calibri"/>
          <w:sz w:val="28"/>
          <w:szCs w:val="28"/>
        </w:rPr>
        <w:t xml:space="preserve"> and parse methods.</w:t>
      </w:r>
    </w:p>
    <w:p w14:paraId="464F16A7" w14:textId="77777777" w:rsidR="004578A8" w:rsidRDefault="004578A8" w:rsidP="004578A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324F057" w14:textId="77777777" w:rsidR="004578A8" w:rsidRDefault="004578A8" w:rsidP="004578A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03: Shows adding action with </w:t>
      </w:r>
      <w:proofErr w:type="spellStart"/>
      <w:r>
        <w:rPr>
          <w:rFonts w:ascii="Calibri" w:hAnsi="Calibri" w:cs="Calibri"/>
          <w:sz w:val="28"/>
          <w:szCs w:val="28"/>
        </w:rPr>
        <w:t>Jquery</w:t>
      </w:r>
      <w:proofErr w:type="spellEnd"/>
      <w:r>
        <w:rPr>
          <w:rFonts w:ascii="Calibri" w:hAnsi="Calibri" w:cs="Calibri"/>
          <w:sz w:val="28"/>
          <w:szCs w:val="28"/>
        </w:rPr>
        <w:t xml:space="preserve"> to DOM </w:t>
      </w:r>
    </w:p>
    <w:p w14:paraId="1B25141F" w14:textId="77777777" w:rsidR="004578A8" w:rsidRDefault="004578A8" w:rsidP="004578A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7881ACEB" w14:textId="402C3EF9" w:rsidR="004578A8" w:rsidRDefault="00A664C7" w:rsidP="004578A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03-2</w:t>
      </w:r>
      <w:r w:rsidR="004578A8">
        <w:rPr>
          <w:rFonts w:ascii="Calibri" w:hAnsi="Calibri" w:cs="Calibri"/>
          <w:sz w:val="28"/>
          <w:szCs w:val="28"/>
        </w:rPr>
        <w:t xml:space="preserve">: Shows adding action with </w:t>
      </w:r>
      <w:proofErr w:type="spellStart"/>
      <w:r w:rsidR="004578A8">
        <w:rPr>
          <w:rFonts w:ascii="Calibri" w:hAnsi="Calibri" w:cs="Calibri"/>
          <w:sz w:val="28"/>
          <w:szCs w:val="28"/>
        </w:rPr>
        <w:t>Jquery</w:t>
      </w:r>
      <w:proofErr w:type="spellEnd"/>
      <w:r w:rsidR="004578A8">
        <w:rPr>
          <w:rFonts w:ascii="Calibri" w:hAnsi="Calibri" w:cs="Calibri"/>
          <w:sz w:val="28"/>
          <w:szCs w:val="28"/>
        </w:rPr>
        <w:t xml:space="preserve"> to DOM via id attribute, tag and class</w:t>
      </w:r>
    </w:p>
    <w:p w14:paraId="21D3B466" w14:textId="77777777" w:rsidR="004578A8" w:rsidRDefault="004578A8" w:rsidP="004578A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51BC7ECD" w14:textId="3C1EB025" w:rsidR="004578A8" w:rsidRDefault="00A664C7" w:rsidP="004578A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03-3</w:t>
      </w:r>
      <w:r w:rsidR="00CF250D">
        <w:rPr>
          <w:rFonts w:ascii="Calibri" w:hAnsi="Calibri" w:cs="Calibri"/>
          <w:sz w:val="28"/>
          <w:szCs w:val="28"/>
        </w:rPr>
        <w:t xml:space="preserve">: create table with </w:t>
      </w:r>
      <w:proofErr w:type="spellStart"/>
      <w:r w:rsidR="00CF250D">
        <w:rPr>
          <w:rFonts w:ascii="Calibri" w:hAnsi="Calibri" w:cs="Calibri"/>
          <w:sz w:val="28"/>
          <w:szCs w:val="28"/>
        </w:rPr>
        <w:t>Jquery</w:t>
      </w:r>
      <w:proofErr w:type="spellEnd"/>
      <w:r w:rsidR="00CF250D">
        <w:rPr>
          <w:rFonts w:ascii="Calibri" w:hAnsi="Calibri" w:cs="Calibri"/>
          <w:sz w:val="28"/>
          <w:szCs w:val="28"/>
        </w:rPr>
        <w:t xml:space="preserve"> (i.e. use </w:t>
      </w:r>
      <w:proofErr w:type="spellStart"/>
      <w:r w:rsidR="00CF250D">
        <w:rPr>
          <w:rFonts w:ascii="Calibri" w:hAnsi="Calibri" w:cs="Calibri"/>
          <w:sz w:val="28"/>
          <w:szCs w:val="28"/>
        </w:rPr>
        <w:t>jquery</w:t>
      </w:r>
      <w:proofErr w:type="spellEnd"/>
      <w:r w:rsidR="00CF250D">
        <w:rPr>
          <w:rFonts w:ascii="Calibri" w:hAnsi="Calibri" w:cs="Calibri"/>
          <w:sz w:val="28"/>
          <w:szCs w:val="28"/>
        </w:rPr>
        <w:t xml:space="preserve"> to create DOM elements)</w:t>
      </w:r>
    </w:p>
    <w:p w14:paraId="47595ED5" w14:textId="77777777" w:rsidR="004578A8" w:rsidRDefault="004578A8" w:rsidP="004578A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4A97DB7C" w14:textId="77777777" w:rsidR="004578A8" w:rsidRDefault="004578A8" w:rsidP="004578A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04: two ways to create objects</w:t>
      </w:r>
    </w:p>
    <w:p w14:paraId="3ECBF02D" w14:textId="77777777" w:rsidR="004578A8" w:rsidRDefault="004578A8" w:rsidP="004578A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0C9B6CE" w14:textId="77777777" w:rsidR="004578A8" w:rsidRDefault="004578A8" w:rsidP="004578A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05: factory pattern of creating objects and why it does not work.</w:t>
      </w:r>
    </w:p>
    <w:p w14:paraId="4576C91D" w14:textId="77777777" w:rsidR="004578A8" w:rsidRDefault="004578A8" w:rsidP="004578A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790E33ED" w14:textId="77777777" w:rsidR="004578A8" w:rsidRDefault="004578A8" w:rsidP="004578A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06: shows constructor pattern for creating </w:t>
      </w:r>
      <w:proofErr w:type="spellStart"/>
      <w:r>
        <w:rPr>
          <w:rFonts w:ascii="Calibri" w:hAnsi="Calibri" w:cs="Calibri"/>
          <w:sz w:val="28"/>
          <w:szCs w:val="28"/>
        </w:rPr>
        <w:t>js</w:t>
      </w:r>
      <w:proofErr w:type="spellEnd"/>
      <w:r>
        <w:rPr>
          <w:rFonts w:ascii="Calibri" w:hAnsi="Calibri" w:cs="Calibri"/>
          <w:sz w:val="28"/>
          <w:szCs w:val="28"/>
        </w:rPr>
        <w:t xml:space="preserve"> objects and the problem with that.</w:t>
      </w:r>
    </w:p>
    <w:p w14:paraId="30EAF57F" w14:textId="77777777" w:rsidR="004578A8" w:rsidRDefault="004578A8" w:rsidP="004578A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40D8E047" w14:textId="77777777" w:rsidR="004578A8" w:rsidRDefault="004578A8" w:rsidP="004578A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07: shows the prototype pattern for creating </w:t>
      </w:r>
      <w:proofErr w:type="spellStart"/>
      <w:r>
        <w:rPr>
          <w:rFonts w:ascii="Calibri" w:hAnsi="Calibri" w:cs="Calibri"/>
          <w:sz w:val="28"/>
          <w:szCs w:val="28"/>
        </w:rPr>
        <w:t>js</w:t>
      </w:r>
      <w:proofErr w:type="spellEnd"/>
      <w:r>
        <w:rPr>
          <w:rFonts w:ascii="Calibri" w:hAnsi="Calibri" w:cs="Calibri"/>
          <w:sz w:val="28"/>
          <w:szCs w:val="28"/>
        </w:rPr>
        <w:t xml:space="preserve"> objects and the problem with that.</w:t>
      </w:r>
    </w:p>
    <w:p w14:paraId="5B20E726" w14:textId="77777777" w:rsidR="004578A8" w:rsidRDefault="004578A8" w:rsidP="004578A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2BCE3F47" w14:textId="50F46486" w:rsidR="00C74025" w:rsidRDefault="004578A8" w:rsidP="00C74025">
      <w:r>
        <w:rPr>
          <w:rFonts w:ascii="Calibri" w:hAnsi="Calibri" w:cs="Calibri"/>
          <w:sz w:val="28"/>
          <w:szCs w:val="28"/>
        </w:rPr>
        <w:t xml:space="preserve">08: shows the </w:t>
      </w:r>
      <w:proofErr w:type="spellStart"/>
      <w:r>
        <w:rPr>
          <w:rFonts w:ascii="Calibri" w:hAnsi="Calibri" w:cs="Calibri"/>
          <w:sz w:val="28"/>
          <w:szCs w:val="28"/>
        </w:rPr>
        <w:t>constructor+prototype</w:t>
      </w:r>
      <w:proofErr w:type="spellEnd"/>
      <w:r>
        <w:rPr>
          <w:rFonts w:ascii="Calibri" w:hAnsi="Calibri" w:cs="Calibri"/>
          <w:sz w:val="28"/>
          <w:szCs w:val="28"/>
        </w:rPr>
        <w:t xml:space="preserve"> approach of creating </w:t>
      </w:r>
      <w:proofErr w:type="spellStart"/>
      <w:r>
        <w:rPr>
          <w:rFonts w:ascii="Calibri" w:hAnsi="Calibri" w:cs="Calibri"/>
          <w:sz w:val="28"/>
          <w:szCs w:val="28"/>
        </w:rPr>
        <w:t>js</w:t>
      </w:r>
      <w:proofErr w:type="spellEnd"/>
      <w:r>
        <w:rPr>
          <w:rFonts w:ascii="Calibri" w:hAnsi="Calibri" w:cs="Calibri"/>
          <w:sz w:val="28"/>
          <w:szCs w:val="28"/>
        </w:rPr>
        <w:t xml:space="preserve"> objects.</w:t>
      </w:r>
    </w:p>
    <w:p w14:paraId="1C51EC4D" w14:textId="3566935C" w:rsidR="00D30CA6" w:rsidRDefault="00C74025" w:rsidP="00D30CA6">
      <w:pPr>
        <w:pStyle w:val="Heading1"/>
      </w:pPr>
      <w:r>
        <w:lastRenderedPageBreak/>
        <w:t>Warm Up: Try Some Examples</w:t>
      </w:r>
    </w:p>
    <w:p w14:paraId="72BE1891" w14:textId="72C391B2" w:rsidR="008271B0" w:rsidRDefault="00C74025" w:rsidP="00FE7236">
      <w:pPr>
        <w:pStyle w:val="ListParagraph"/>
        <w:numPr>
          <w:ilvl w:val="0"/>
          <w:numId w:val="14"/>
        </w:numPr>
      </w:pPr>
      <w:r>
        <w:t>First, open blackboard, go to Course Contents, and then download exercise0</w:t>
      </w:r>
      <w:r w:rsidR="00485612">
        <w:t>6</w:t>
      </w:r>
      <w:r>
        <w:t>.zip file into your workspace (U:\workspace or something like that!). Then, unzip.</w:t>
      </w:r>
    </w:p>
    <w:p w14:paraId="3B301114" w14:textId="77777777" w:rsidR="00FE7236" w:rsidRDefault="00FE7236" w:rsidP="00FE7236">
      <w:pPr>
        <w:pStyle w:val="ListParagraph"/>
        <w:ind w:left="360"/>
      </w:pPr>
    </w:p>
    <w:p w14:paraId="5C56CB19" w14:textId="76E92F88" w:rsidR="007F50D9" w:rsidRDefault="008271B0" w:rsidP="008271B0">
      <w:pPr>
        <w:pStyle w:val="ListParagraph"/>
        <w:numPr>
          <w:ilvl w:val="0"/>
          <w:numId w:val="14"/>
        </w:numPr>
      </w:pPr>
      <w:r>
        <w:t xml:space="preserve">Play with each of the given examples (in examples directory). Open them using a text editor of your choice and modify parts of the html or </w:t>
      </w:r>
      <w:proofErr w:type="spellStart"/>
      <w:r>
        <w:t>js</w:t>
      </w:r>
      <w:proofErr w:type="spellEnd"/>
      <w:r>
        <w:t xml:space="preserve"> files.</w:t>
      </w:r>
    </w:p>
    <w:p w14:paraId="29B57BA1" w14:textId="77777777" w:rsidR="008271B0" w:rsidRDefault="008271B0" w:rsidP="008271B0">
      <w:pPr>
        <w:pStyle w:val="NoSpacing"/>
      </w:pPr>
      <w:r w:rsidRPr="008271B0">
        <w:rPr>
          <w:highlight w:val="yellow"/>
        </w:rPr>
        <w:t>Please do the TODO segments for each example.</w:t>
      </w:r>
    </w:p>
    <w:p w14:paraId="068700F8" w14:textId="77777777" w:rsidR="008271B0" w:rsidRDefault="008271B0" w:rsidP="008271B0">
      <w:pPr>
        <w:pStyle w:val="NoSpacing"/>
      </w:pPr>
    </w:p>
    <w:p w14:paraId="325499AB" w14:textId="77777777" w:rsidR="008271B0" w:rsidRDefault="008271B0" w:rsidP="008271B0">
      <w:pPr>
        <w:pStyle w:val="NoSpacing"/>
      </w:pPr>
      <w:r w:rsidRPr="008271B0">
        <w:rPr>
          <w:highlight w:val="yellow"/>
        </w:rPr>
        <w:t>You will need to also learn how to use the available tools for JS debugging.</w:t>
      </w:r>
      <w:r>
        <w:t xml:space="preserve">  </w:t>
      </w:r>
    </w:p>
    <w:p w14:paraId="72980837" w14:textId="77777777" w:rsidR="008271B0" w:rsidRDefault="008271B0" w:rsidP="008271B0">
      <w:pPr>
        <w:pStyle w:val="NoSpacing"/>
      </w:pPr>
      <w:r w:rsidRPr="008271B0">
        <w:rPr>
          <w:highlight w:val="yellow"/>
        </w:rPr>
        <w:t xml:space="preserve">Safari has Develop menu with "show error console" </w:t>
      </w:r>
      <w:proofErr w:type="spellStart"/>
      <w:r w:rsidRPr="008271B0">
        <w:rPr>
          <w:highlight w:val="yellow"/>
        </w:rPr>
        <w:t>etc</w:t>
      </w:r>
      <w:proofErr w:type="spellEnd"/>
      <w:proofErr w:type="gramStart"/>
      <w:r w:rsidRPr="008271B0">
        <w:rPr>
          <w:highlight w:val="yellow"/>
        </w:rPr>
        <w:t>,  Firefox</w:t>
      </w:r>
      <w:proofErr w:type="gramEnd"/>
      <w:r w:rsidRPr="008271B0">
        <w:rPr>
          <w:highlight w:val="yellow"/>
        </w:rPr>
        <w:t xml:space="preserve"> has tools-&gt;</w:t>
      </w:r>
      <w:proofErr w:type="spellStart"/>
      <w:r w:rsidRPr="008271B0">
        <w:rPr>
          <w:highlight w:val="yellow"/>
        </w:rPr>
        <w:t>WebDeveloper</w:t>
      </w:r>
      <w:proofErr w:type="spellEnd"/>
      <w:r w:rsidRPr="008271B0">
        <w:rPr>
          <w:highlight w:val="yellow"/>
        </w:rPr>
        <w:t>-&gt;Debugger, Chrome has Tools-&gt;Developer Tools.</w:t>
      </w:r>
    </w:p>
    <w:p w14:paraId="328CA2AD" w14:textId="77777777" w:rsidR="008271B0" w:rsidRDefault="008271B0" w:rsidP="008271B0"/>
    <w:p w14:paraId="2BB94C5A" w14:textId="77777777" w:rsidR="008271B0" w:rsidRDefault="008271B0" w:rsidP="008271B0">
      <w:pPr>
        <w:pStyle w:val="NoSpacing"/>
      </w:pPr>
    </w:p>
    <w:p w14:paraId="0B4B0459" w14:textId="7E0DD8F5" w:rsidR="008271B0" w:rsidRDefault="008271B0" w:rsidP="000B7113">
      <w:pPr>
        <w:pStyle w:val="NoSpacing"/>
      </w:pPr>
      <w:r>
        <w:t>IT IS REQUIRED THAT YOU TRY EACH EXAMPLE AND DO THE "TODO" SECTIONS.</w:t>
      </w:r>
    </w:p>
    <w:p w14:paraId="74493965" w14:textId="77777777" w:rsidR="000B7113" w:rsidRDefault="000B7113" w:rsidP="000B7113">
      <w:pPr>
        <w:pStyle w:val="NoSpacing"/>
      </w:pPr>
    </w:p>
    <w:p w14:paraId="05AE54D2" w14:textId="77777777" w:rsidR="000D6A72" w:rsidRDefault="000B7113" w:rsidP="008271B0">
      <w:pPr>
        <w:pStyle w:val="ListParagraph"/>
        <w:numPr>
          <w:ilvl w:val="0"/>
          <w:numId w:val="14"/>
        </w:numPr>
      </w:pPr>
      <w:r>
        <w:t>ADDITIONAL RESOURCES</w:t>
      </w:r>
    </w:p>
    <w:p w14:paraId="08BA5860" w14:textId="0BF8B217" w:rsidR="007F50D9" w:rsidRDefault="007F50D9" w:rsidP="000D6A72">
      <w:r>
        <w:t xml:space="preserve">Please read the concepts in below link. And also try examples provided for best practices. </w:t>
      </w:r>
    </w:p>
    <w:p w14:paraId="11B3F677" w14:textId="5C0DB066" w:rsidR="00591F22" w:rsidRDefault="00591F22" w:rsidP="008271B0">
      <w:hyperlink r:id="rId9" w:history="1">
        <w:r w:rsidRPr="007E000D">
          <w:rPr>
            <w:rStyle w:val="Hyperlink"/>
          </w:rPr>
          <w:t>https://developer.mozilla.org/en-US/docs/Web/JavaScript/Introduction_to_Object-Oriented_JavaScript#Object-oriented_programming</w:t>
        </w:r>
      </w:hyperlink>
    </w:p>
    <w:p w14:paraId="1D5CFC8C" w14:textId="3E5DDD47" w:rsidR="00093268" w:rsidRPr="000D6A72" w:rsidRDefault="00093268" w:rsidP="008271B0">
      <w:pPr>
        <w:rPr>
          <w:rStyle w:val="apple-converted-space"/>
        </w:rPr>
      </w:pPr>
      <w:proofErr w:type="spellStart"/>
      <w:r>
        <w:t>JQuery</w:t>
      </w:r>
      <w:proofErr w:type="spellEnd"/>
      <w:r>
        <w:t xml:space="preserve"> Documentation and Examples.</w:t>
      </w:r>
      <w:r w:rsidR="00FE7236">
        <w:t xml:space="preserve"> </w:t>
      </w:r>
      <w:hyperlink r:id="rId10" w:history="1">
        <w:r w:rsidR="00591F22" w:rsidRPr="007E000D">
          <w:rPr>
            <w:rStyle w:val="Hyperlink"/>
          </w:rPr>
          <w:t>https://learn.jquery.com/using-jquery-core/</w:t>
        </w:r>
      </w:hyperlink>
      <w:r w:rsidR="00591F22">
        <w:t xml:space="preserve"> </w:t>
      </w:r>
      <w:hyperlink r:id="rId11" w:history="1">
        <w:r w:rsidR="00591F22" w:rsidRPr="007E000D">
          <w:rPr>
            <w:rStyle w:val="Hyperlink"/>
          </w:rPr>
          <w:t>https://learn.jquery.com/about-jquery/</w:t>
        </w:r>
      </w:hyperlink>
      <w:proofErr w:type="gramStart"/>
      <w:r w:rsidR="00591F22">
        <w:t>,   also</w:t>
      </w:r>
      <w:proofErr w:type="gramEnd"/>
      <w:r w:rsidR="00591F22">
        <w:t xml:space="preserve"> w3schools.com</w:t>
      </w:r>
    </w:p>
    <w:p w14:paraId="1E03E443" w14:textId="77777777" w:rsidR="003460CB" w:rsidRDefault="003460CB">
      <w:pPr>
        <w:spacing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658A526" w14:textId="77777777" w:rsidR="00D30CA6" w:rsidRDefault="00D30CA6" w:rsidP="00D30CA6">
      <w:pPr>
        <w:pStyle w:val="Heading1"/>
      </w:pPr>
      <w:proofErr w:type="spellStart"/>
      <w:r w:rsidRPr="00774158">
        <w:lastRenderedPageBreak/>
        <w:t>JQuery</w:t>
      </w:r>
      <w:proofErr w:type="spellEnd"/>
    </w:p>
    <w:p w14:paraId="61C46F3B" w14:textId="2C67D3C7" w:rsidR="00D30CA6" w:rsidRPr="00774158" w:rsidRDefault="00012611" w:rsidP="00D30CA6">
      <w:pPr>
        <w:pStyle w:val="NormalWeb"/>
        <w:shd w:val="clear" w:color="auto" w:fill="FFFFFF"/>
        <w:ind w:left="63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This is a really simple exercise to have you practice </w:t>
      </w:r>
      <w:proofErr w:type="spellStart"/>
      <w:r>
        <w:rPr>
          <w:rFonts w:asciiTheme="minorHAnsi" w:hAnsiTheme="minorHAnsi" w:cstheme="minorHAnsi"/>
          <w:color w:val="000000"/>
        </w:rPr>
        <w:t>jquery</w:t>
      </w:r>
      <w:proofErr w:type="spellEnd"/>
      <w:r>
        <w:rPr>
          <w:rFonts w:asciiTheme="minorHAnsi" w:hAnsiTheme="minorHAnsi" w:cstheme="minorHAnsi"/>
          <w:color w:val="000000"/>
        </w:rPr>
        <w:t xml:space="preserve">. </w:t>
      </w:r>
      <w:r w:rsidR="00D30CA6" w:rsidRPr="00774158">
        <w:rPr>
          <w:rFonts w:asciiTheme="minorHAnsi" w:hAnsiTheme="minorHAnsi" w:cstheme="minorHAnsi"/>
          <w:color w:val="000000"/>
        </w:rPr>
        <w:t xml:space="preserve">Create an HTML page (that's empty for now) that you'll create/manipulate as </w:t>
      </w:r>
      <w:proofErr w:type="gramStart"/>
      <w:r w:rsidR="00D30CA6" w:rsidRPr="00774158">
        <w:rPr>
          <w:rFonts w:asciiTheme="minorHAnsi" w:hAnsiTheme="minorHAnsi" w:cstheme="minorHAnsi"/>
          <w:color w:val="000000"/>
        </w:rPr>
        <w:t xml:space="preserve">you </w:t>
      </w:r>
      <w:r w:rsidR="00D30CA6">
        <w:rPr>
          <w:rFonts w:asciiTheme="minorHAnsi" w:hAnsiTheme="minorHAnsi" w:cstheme="minorHAnsi"/>
          <w:color w:val="000000"/>
        </w:rPr>
        <w:t xml:space="preserve"> </w:t>
      </w:r>
      <w:r w:rsidR="00D30CA6" w:rsidRPr="00774158">
        <w:rPr>
          <w:rFonts w:asciiTheme="minorHAnsi" w:hAnsiTheme="minorHAnsi" w:cstheme="minorHAnsi"/>
          <w:color w:val="000000"/>
        </w:rPr>
        <w:t>explore</w:t>
      </w:r>
      <w:proofErr w:type="gramEnd"/>
      <w:r w:rsidR="00D30CA6" w:rsidRPr="00774158">
        <w:rPr>
          <w:rFonts w:asciiTheme="minorHAnsi" w:hAnsiTheme="minorHAnsi" w:cstheme="minorHAnsi"/>
          <w:color w:val="000000"/>
        </w:rPr>
        <w:t xml:space="preserve">. Add code to load the </w:t>
      </w:r>
      <w:proofErr w:type="spellStart"/>
      <w:r w:rsidR="00D30CA6" w:rsidRPr="00774158">
        <w:rPr>
          <w:rFonts w:asciiTheme="minorHAnsi" w:hAnsiTheme="minorHAnsi" w:cstheme="minorHAnsi"/>
          <w:color w:val="000000"/>
        </w:rPr>
        <w:t>jQuery</w:t>
      </w:r>
      <w:proofErr w:type="spellEnd"/>
      <w:r w:rsidR="00D30CA6" w:rsidRPr="00774158">
        <w:rPr>
          <w:rFonts w:asciiTheme="minorHAnsi" w:hAnsiTheme="minorHAnsi" w:cstheme="minorHAnsi"/>
          <w:color w:val="000000"/>
        </w:rPr>
        <w:t xml:space="preserve"> library and a</w:t>
      </w:r>
      <w:r w:rsidR="00D30CA6" w:rsidRPr="00774158">
        <w:rPr>
          <w:rStyle w:val="apple-converted-space"/>
          <w:rFonts w:asciiTheme="minorHAnsi" w:hAnsiTheme="minorHAnsi" w:cstheme="minorHAnsi"/>
          <w:color w:val="000000"/>
        </w:rPr>
        <w:t> </w:t>
      </w:r>
      <w:r w:rsidR="00D30CA6" w:rsidRPr="00774158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code.js</w:t>
      </w:r>
      <w:r w:rsidR="00D30CA6" w:rsidRPr="00774158">
        <w:rPr>
          <w:rStyle w:val="apple-converted-space"/>
          <w:rFonts w:asciiTheme="minorHAnsi" w:hAnsiTheme="minorHAnsi" w:cstheme="minorHAnsi"/>
          <w:color w:val="000000"/>
        </w:rPr>
        <w:t> </w:t>
      </w:r>
      <w:r w:rsidR="00D30CA6" w:rsidRPr="00774158">
        <w:rPr>
          <w:rFonts w:asciiTheme="minorHAnsi" w:hAnsiTheme="minorHAnsi" w:cstheme="minorHAnsi"/>
          <w:color w:val="000000"/>
        </w:rPr>
        <w:t>JavaScript file that you'll also create.</w:t>
      </w:r>
    </w:p>
    <w:tbl>
      <w:tblPr>
        <w:tblW w:w="1255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2"/>
      </w:tblGrid>
      <w:tr w:rsidR="00D30CA6" w:rsidRPr="00774158" w14:paraId="0B7FE8B7" w14:textId="77777777" w:rsidTr="00852F4E">
        <w:trPr>
          <w:tblCellSpacing w:w="0" w:type="dxa"/>
        </w:trPr>
        <w:tc>
          <w:tcPr>
            <w:tcW w:w="12552" w:type="dxa"/>
            <w:vAlign w:val="center"/>
            <w:hideMark/>
          </w:tcPr>
          <w:p w14:paraId="47EC0EC3" w14:textId="63EF0EB1" w:rsidR="00D30CA6" w:rsidRPr="00774158" w:rsidRDefault="0006680C" w:rsidP="00AE1D87">
            <w:pPr>
              <w:pStyle w:val="NoSpacing"/>
            </w:pPr>
            <w:r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softHyphen/>
            </w:r>
            <w:r w:rsidR="00D30CA6" w:rsidRPr="00774158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="00D30CA6" w:rsidRPr="00774158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script</w:t>
            </w:r>
            <w:proofErr w:type="gramEnd"/>
            <w:r w:rsidR="00D30CA6" w:rsidRPr="00774158">
              <w:t xml:space="preserve"> </w:t>
            </w:r>
            <w:r w:rsidR="00D30CA6" w:rsidRPr="00774158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src="</w:t>
            </w:r>
            <w:hyperlink r:id="rId12" w:history="1">
              <w:r w:rsidR="00D30CA6" w:rsidRPr="00774158">
                <w:rPr>
                  <w:rStyle w:val="Hyperlink"/>
                  <w:rFonts w:cstheme="minorHAnsi"/>
                  <w:szCs w:val="24"/>
                </w:rPr>
                <w:t>http://ajax.googleapis.com/ajax/libs/jquery/1.9.1/jquery.min.js</w:t>
              </w:r>
            </w:hyperlink>
            <w:r w:rsidR="00D30CA6" w:rsidRPr="00774158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"&gt;&lt;/script&gt;</w:t>
            </w:r>
          </w:p>
          <w:p w14:paraId="45FF30FF" w14:textId="77777777" w:rsidR="00D30CA6" w:rsidRPr="00774158" w:rsidRDefault="00D30CA6" w:rsidP="00AE1D87">
            <w:pPr>
              <w:pStyle w:val="NoSpacing"/>
            </w:pPr>
            <w:r w:rsidRPr="00774158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774158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script</w:t>
            </w:r>
            <w:proofErr w:type="gramEnd"/>
            <w:r w:rsidRPr="00774158">
              <w:t xml:space="preserve"> </w:t>
            </w:r>
            <w:proofErr w:type="spellStart"/>
            <w:r w:rsidRPr="00774158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src</w:t>
            </w:r>
            <w:proofErr w:type="spellEnd"/>
            <w:r w:rsidRPr="00774158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="code.js"&gt;&lt;/script&gt;</w:t>
            </w:r>
          </w:p>
          <w:p w14:paraId="6A077E86" w14:textId="77777777" w:rsidR="00D30CA6" w:rsidRPr="00774158" w:rsidRDefault="00D30CA6" w:rsidP="00AE1D87">
            <w:pPr>
              <w:pStyle w:val="NoSpacing"/>
            </w:pPr>
            <w:r w:rsidRPr="00774158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774158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script</w:t>
            </w:r>
            <w:proofErr w:type="gramEnd"/>
            <w:r w:rsidRPr="00774158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&gt;</w:t>
            </w:r>
            <w:bookmarkStart w:id="0" w:name="_GoBack"/>
            <w:bookmarkEnd w:id="0"/>
          </w:p>
          <w:p w14:paraId="3C8DDD5B" w14:textId="77777777" w:rsidR="00D30CA6" w:rsidRPr="00774158" w:rsidRDefault="00D30CA6" w:rsidP="00AE1D87">
            <w:pPr>
              <w:pStyle w:val="NoSpacing"/>
            </w:pPr>
            <w:r w:rsidRPr="00774158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 xml:space="preserve">  // </w:t>
            </w:r>
            <w:proofErr w:type="gramStart"/>
            <w:r w:rsidRPr="00774158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page</w:t>
            </w:r>
            <w:proofErr w:type="gramEnd"/>
            <w:r w:rsidRPr="00774158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-specific code goes here</w:t>
            </w:r>
          </w:p>
          <w:p w14:paraId="2971BD82" w14:textId="77777777" w:rsidR="00D30CA6" w:rsidRPr="00774158" w:rsidRDefault="00D30CA6" w:rsidP="00AE1D87">
            <w:pPr>
              <w:pStyle w:val="NoSpacing"/>
            </w:pPr>
            <w:r w:rsidRPr="00774158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&lt;/script&gt;</w:t>
            </w:r>
          </w:p>
        </w:tc>
      </w:tr>
    </w:tbl>
    <w:p w14:paraId="49ED8A49" w14:textId="5866753E" w:rsidR="003E1579" w:rsidRPr="00774158" w:rsidRDefault="00D30CA6" w:rsidP="00F1351D">
      <w:pPr>
        <w:pStyle w:val="NormalWeb"/>
        <w:shd w:val="clear" w:color="auto" w:fill="FFFFFF"/>
        <w:ind w:left="630"/>
        <w:rPr>
          <w:rFonts w:ascii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Bidi"/>
          <w:b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</w:rPr>
        <w:t>Add code to the code.js</w:t>
      </w:r>
      <w:r w:rsidRPr="00774158">
        <w:rPr>
          <w:rFonts w:asciiTheme="minorHAnsi" w:hAnsiTheme="minorHAnsi" w:cstheme="minorHAnsi"/>
          <w:color w:val="000000"/>
        </w:rPr>
        <w:t xml:space="preserve"> file that demonstrates </w:t>
      </w:r>
      <w:proofErr w:type="spellStart"/>
      <w:r w:rsidRPr="00774158">
        <w:rPr>
          <w:rFonts w:asciiTheme="minorHAnsi" w:hAnsiTheme="minorHAnsi" w:cstheme="minorHAnsi"/>
          <w:color w:val="000000"/>
        </w:rPr>
        <w:t>jQuery</w:t>
      </w:r>
      <w:proofErr w:type="spellEnd"/>
      <w:r w:rsidRPr="00774158">
        <w:rPr>
          <w:rFonts w:asciiTheme="minorHAnsi" w:hAnsiTheme="minorHAnsi" w:cstheme="minorHAnsi"/>
          <w:color w:val="000000"/>
        </w:rPr>
        <w:t xml:space="preserve"> features. Create a small demo o</w:t>
      </w:r>
      <w:r>
        <w:rPr>
          <w:rFonts w:asciiTheme="minorHAnsi" w:hAnsiTheme="minorHAnsi" w:cstheme="minorHAnsi"/>
          <w:color w:val="000000"/>
        </w:rPr>
        <w:t xml:space="preserve">f each of following </w:t>
      </w:r>
      <w:proofErr w:type="spellStart"/>
      <w:r>
        <w:rPr>
          <w:rFonts w:asciiTheme="minorHAnsi" w:hAnsiTheme="minorHAnsi" w:cstheme="minorHAnsi"/>
          <w:color w:val="000000"/>
        </w:rPr>
        <w:t>jQuery</w:t>
      </w:r>
      <w:proofErr w:type="spellEnd"/>
      <w:r>
        <w:rPr>
          <w:rFonts w:asciiTheme="minorHAnsi" w:hAnsiTheme="minorHAnsi" w:cstheme="minorHAnsi"/>
          <w:color w:val="000000"/>
        </w:rPr>
        <w:t xml:space="preserve"> features.</w:t>
      </w:r>
      <w:r w:rsidRPr="00774158">
        <w:rPr>
          <w:rFonts w:asciiTheme="minorHAnsi" w:hAnsiTheme="minorHAnsi" w:cstheme="minorHAnsi"/>
          <w:color w:val="000000"/>
        </w:rPr>
        <w:t xml:space="preserve"> Obviously, you </w:t>
      </w:r>
      <w:r w:rsidR="00161962">
        <w:rPr>
          <w:rFonts w:asciiTheme="minorHAnsi" w:hAnsiTheme="minorHAnsi" w:cstheme="minorHAnsi"/>
          <w:color w:val="000000"/>
        </w:rPr>
        <w:t xml:space="preserve">will </w:t>
      </w:r>
      <w:r w:rsidRPr="00774158">
        <w:rPr>
          <w:rFonts w:asciiTheme="minorHAnsi" w:hAnsiTheme="minorHAnsi" w:cstheme="minorHAnsi"/>
          <w:color w:val="000000"/>
        </w:rPr>
        <w:t xml:space="preserve">have to </w:t>
      </w:r>
      <w:r>
        <w:rPr>
          <w:rFonts w:asciiTheme="minorHAnsi" w:hAnsiTheme="minorHAnsi" w:cstheme="minorHAnsi"/>
          <w:color w:val="000000"/>
        </w:rPr>
        <w:t xml:space="preserve">create and </w:t>
      </w:r>
      <w:r w:rsidRPr="00774158">
        <w:rPr>
          <w:rFonts w:asciiTheme="minorHAnsi" w:hAnsiTheme="minorHAnsi" w:cstheme="minorHAnsi"/>
          <w:color w:val="000000"/>
        </w:rPr>
        <w:t xml:space="preserve">add HTML </w:t>
      </w:r>
      <w:r>
        <w:rPr>
          <w:rFonts w:asciiTheme="minorHAnsi" w:hAnsiTheme="minorHAnsi" w:cstheme="minorHAnsi"/>
          <w:color w:val="000000"/>
        </w:rPr>
        <w:t xml:space="preserve">content </w:t>
      </w:r>
      <w:r w:rsidRPr="00774158">
        <w:rPr>
          <w:rFonts w:asciiTheme="minorHAnsi" w:hAnsiTheme="minorHAnsi" w:cstheme="minorHAnsi"/>
          <w:color w:val="000000"/>
        </w:rPr>
        <w:t>so</w:t>
      </w:r>
      <w:r w:rsidR="00161962">
        <w:rPr>
          <w:rFonts w:asciiTheme="minorHAnsi" w:hAnsiTheme="minorHAnsi" w:cstheme="minorHAnsi"/>
          <w:color w:val="000000"/>
        </w:rPr>
        <w:t xml:space="preserve"> you can see your demos working.</w:t>
      </w:r>
    </w:p>
    <w:p w14:paraId="5F438D37" w14:textId="77777777" w:rsidR="00916B41" w:rsidRDefault="00916B41" w:rsidP="00916B41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916B41">
        <w:rPr>
          <w:rFonts w:ascii="Calibri" w:hAnsi="Calibri" w:cs="Calibri"/>
          <w:sz w:val="28"/>
          <w:szCs w:val="28"/>
        </w:rPr>
        <w:t>Write simple comment for each effect, like this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39FD1158" w14:textId="609CEFE9" w:rsidR="00916B41" w:rsidRPr="007B398C" w:rsidRDefault="00916B41" w:rsidP="007B398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&lt;</w:t>
      </w:r>
      <w:proofErr w:type="gramStart"/>
      <w:r>
        <w:rPr>
          <w:rFonts w:ascii="Calibri" w:hAnsi="Calibri" w:cs="Calibri"/>
          <w:sz w:val="28"/>
          <w:szCs w:val="28"/>
        </w:rPr>
        <w:t>!-</w:t>
      </w:r>
      <w:proofErr w:type="gramEnd"/>
      <w:r>
        <w:rPr>
          <w:rFonts w:ascii="Calibri" w:hAnsi="Calibri" w:cs="Calibri"/>
          <w:sz w:val="28"/>
          <w:szCs w:val="28"/>
        </w:rPr>
        <w:t>-</w:t>
      </w:r>
      <w:r w:rsidRPr="00916B41">
        <w:rPr>
          <w:rFonts w:ascii="Calibri" w:hAnsi="Calibri" w:cs="Calibri"/>
          <w:sz w:val="28"/>
          <w:szCs w:val="28"/>
        </w:rPr>
        <w:t xml:space="preserve"> Html Element: button </w:t>
      </w:r>
      <w:proofErr w:type="spellStart"/>
      <w:r w:rsidRPr="00916B41">
        <w:rPr>
          <w:rFonts w:ascii="Calibri" w:hAnsi="Calibri" w:cs="Calibri"/>
          <w:sz w:val="28"/>
          <w:szCs w:val="28"/>
        </w:rPr>
        <w:t>id:..</w:t>
      </w:r>
      <w:proofErr w:type="gramStart"/>
      <w:r>
        <w:rPr>
          <w:rFonts w:ascii="Calibri" w:hAnsi="Calibri" w:cs="Calibri"/>
          <w:sz w:val="28"/>
          <w:szCs w:val="28"/>
        </w:rPr>
        <w:t>effect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>:…</w:t>
      </w:r>
      <w:r w:rsidR="003810A3">
        <w:rPr>
          <w:rFonts w:ascii="Calibri" w:hAnsi="Calibri" w:cs="Calibri"/>
          <w:sz w:val="28"/>
          <w:szCs w:val="28"/>
        </w:rPr>
        <w:t>--&gt;</w:t>
      </w:r>
    </w:p>
    <w:p w14:paraId="7B30B261" w14:textId="71BB49FD" w:rsidR="00D30CA6" w:rsidRPr="00344D6E" w:rsidRDefault="00D30CA6" w:rsidP="00344D6E">
      <w:pPr>
        <w:pStyle w:val="ListParagraph"/>
        <w:numPr>
          <w:ilvl w:val="0"/>
          <w:numId w:val="13"/>
        </w:numPr>
        <w:shd w:val="clear" w:color="auto" w:fill="FFFFFF"/>
        <w:tabs>
          <w:tab w:val="left" w:pos="990"/>
          <w:tab w:val="left" w:pos="1170"/>
        </w:tabs>
        <w:spacing w:before="100" w:beforeAutospacing="1" w:after="100" w:afterAutospacing="1" w:line="240" w:lineRule="auto"/>
        <w:rPr>
          <w:rFonts w:cstheme="minorHAnsi"/>
          <w:color w:val="000000"/>
          <w:szCs w:val="24"/>
        </w:rPr>
      </w:pPr>
      <w:r w:rsidRPr="00344D6E">
        <w:rPr>
          <w:rFonts w:cstheme="minorHAnsi"/>
          <w:color w:val="000000"/>
          <w:szCs w:val="24"/>
        </w:rPr>
        <w:t>Manipulate the CSS</w:t>
      </w:r>
      <w:r w:rsidR="00161962" w:rsidRPr="00344D6E">
        <w:rPr>
          <w:rFonts w:cstheme="minorHAnsi"/>
          <w:color w:val="000000"/>
          <w:szCs w:val="24"/>
        </w:rPr>
        <w:t xml:space="preserve"> (i.e. style)</w:t>
      </w:r>
      <w:r w:rsidRPr="00344D6E">
        <w:rPr>
          <w:rFonts w:cstheme="minorHAnsi"/>
          <w:color w:val="000000"/>
          <w:szCs w:val="24"/>
        </w:rPr>
        <w:t xml:space="preserve"> of an element with </w:t>
      </w:r>
      <w:proofErr w:type="spellStart"/>
      <w:r w:rsidRPr="00344D6E">
        <w:rPr>
          <w:rFonts w:cstheme="minorHAnsi"/>
          <w:color w:val="000000"/>
          <w:szCs w:val="24"/>
        </w:rPr>
        <w:t>jQuery</w:t>
      </w:r>
      <w:proofErr w:type="spellEnd"/>
      <w:r w:rsidRPr="00344D6E">
        <w:rPr>
          <w:rFonts w:cstheme="minorHAnsi"/>
          <w:color w:val="000000"/>
          <w:szCs w:val="24"/>
        </w:rPr>
        <w:t>.</w:t>
      </w:r>
      <w:r w:rsidR="00344D6E">
        <w:rPr>
          <w:rFonts w:cstheme="minorHAnsi"/>
          <w:color w:val="000000"/>
          <w:szCs w:val="24"/>
        </w:rPr>
        <w:t xml:space="preserve"> Show FIVE different style elements being changed.</w:t>
      </w:r>
    </w:p>
    <w:p w14:paraId="12E7412A" w14:textId="0D531BCB" w:rsidR="00344D6E" w:rsidRPr="00344D6E" w:rsidRDefault="00D30CA6" w:rsidP="00344D6E">
      <w:pPr>
        <w:pStyle w:val="ListParagraph"/>
        <w:numPr>
          <w:ilvl w:val="0"/>
          <w:numId w:val="13"/>
        </w:numPr>
        <w:shd w:val="clear" w:color="auto" w:fill="FFFFFF"/>
        <w:tabs>
          <w:tab w:val="left" w:pos="990"/>
        </w:tabs>
        <w:spacing w:before="100" w:beforeAutospacing="1" w:after="100" w:afterAutospacing="1" w:line="240" w:lineRule="auto"/>
        <w:rPr>
          <w:rFonts w:cstheme="minorHAnsi"/>
          <w:color w:val="000000"/>
          <w:szCs w:val="24"/>
        </w:rPr>
      </w:pPr>
      <w:r w:rsidRPr="00344D6E">
        <w:rPr>
          <w:rFonts w:cstheme="minorHAnsi"/>
          <w:color w:val="000000"/>
          <w:szCs w:val="24"/>
        </w:rPr>
        <w:t>Use an</w:t>
      </w:r>
      <w:r w:rsidRPr="00344D6E">
        <w:rPr>
          <w:rStyle w:val="apple-converted-space"/>
          <w:rFonts w:cstheme="minorHAnsi"/>
          <w:color w:val="000000"/>
          <w:szCs w:val="24"/>
        </w:rPr>
        <w:t> </w:t>
      </w:r>
      <w:r w:rsidRPr="00344D6E">
        <w:rPr>
          <w:rFonts w:cstheme="minorHAnsi"/>
          <w:color w:val="000000"/>
          <w:szCs w:val="24"/>
        </w:rPr>
        <w:t>effect on an element</w:t>
      </w:r>
      <w:r w:rsidR="00344D6E">
        <w:rPr>
          <w:rFonts w:cstheme="minorHAnsi"/>
          <w:color w:val="000000"/>
          <w:szCs w:val="24"/>
        </w:rPr>
        <w:t>. Show FIVE different effects</w:t>
      </w:r>
      <w:r w:rsidRPr="00344D6E">
        <w:rPr>
          <w:rFonts w:cstheme="minorHAnsi"/>
          <w:color w:val="000000"/>
          <w:szCs w:val="24"/>
        </w:rPr>
        <w:t>.</w:t>
      </w:r>
      <w:r w:rsidR="00344D6E">
        <w:rPr>
          <w:rFonts w:cstheme="minorHAnsi"/>
          <w:color w:val="000000"/>
          <w:szCs w:val="24"/>
        </w:rPr>
        <w:t xml:space="preserve"> </w:t>
      </w:r>
      <w:hyperlink r:id="rId13" w:history="1">
        <w:r w:rsidRPr="00344D6E">
          <w:rPr>
            <w:rStyle w:val="Hyperlink"/>
            <w:rFonts w:cstheme="minorHAnsi"/>
            <w:szCs w:val="24"/>
          </w:rPr>
          <w:t>http://learn.jquery.com/effects/</w:t>
        </w:r>
      </w:hyperlink>
      <w:r w:rsidR="00344D6E">
        <w:rPr>
          <w:rStyle w:val="Hyperlink"/>
          <w:rFonts w:cstheme="minorHAnsi"/>
          <w:szCs w:val="24"/>
        </w:rPr>
        <w:t>.</w:t>
      </w:r>
    </w:p>
    <w:p w14:paraId="75C91B4F" w14:textId="3DA5961C" w:rsidR="00551B29" w:rsidRPr="00551B29" w:rsidRDefault="00D30CA6" w:rsidP="00551B29">
      <w:pPr>
        <w:pStyle w:val="ListParagraph"/>
        <w:numPr>
          <w:ilvl w:val="0"/>
          <w:numId w:val="13"/>
        </w:numPr>
        <w:shd w:val="clear" w:color="auto" w:fill="FFFFFF"/>
        <w:tabs>
          <w:tab w:val="left" w:pos="990"/>
        </w:tabs>
        <w:spacing w:before="100" w:beforeAutospacing="1" w:after="100" w:afterAutospacing="1" w:line="240" w:lineRule="auto"/>
        <w:rPr>
          <w:rFonts w:cstheme="minorHAnsi"/>
          <w:color w:val="000000"/>
          <w:szCs w:val="24"/>
        </w:rPr>
      </w:pPr>
      <w:r w:rsidRPr="00344D6E">
        <w:rPr>
          <w:rFonts w:cstheme="minorHAnsi"/>
          <w:color w:val="000000"/>
          <w:szCs w:val="24"/>
        </w:rPr>
        <w:t xml:space="preserve">Use </w:t>
      </w:r>
      <w:proofErr w:type="spellStart"/>
      <w:r w:rsidRPr="00344D6E">
        <w:rPr>
          <w:rFonts w:cstheme="minorHAnsi"/>
          <w:color w:val="000000"/>
          <w:szCs w:val="24"/>
        </w:rPr>
        <w:t>jQuery</w:t>
      </w:r>
      <w:proofErr w:type="spellEnd"/>
      <w:r w:rsidRPr="00344D6E">
        <w:rPr>
          <w:rFonts w:cstheme="minorHAnsi"/>
          <w:color w:val="000000"/>
          <w:szCs w:val="24"/>
        </w:rPr>
        <w:t xml:space="preserve"> events</w:t>
      </w:r>
      <w:r w:rsidR="00344D6E">
        <w:rPr>
          <w:rFonts w:cstheme="minorHAnsi"/>
          <w:color w:val="000000"/>
          <w:szCs w:val="24"/>
        </w:rPr>
        <w:t>. Show FIVE different events</w:t>
      </w:r>
      <w:r w:rsidRPr="00344D6E">
        <w:rPr>
          <w:rFonts w:cstheme="minorHAnsi"/>
          <w:color w:val="000000"/>
          <w:szCs w:val="24"/>
        </w:rPr>
        <w:t xml:space="preserve">.  </w:t>
      </w:r>
      <w:hyperlink r:id="rId14" w:history="1">
        <w:r w:rsidRPr="00344D6E">
          <w:rPr>
            <w:rStyle w:val="Hyperlink"/>
            <w:rFonts w:cstheme="minorHAnsi"/>
            <w:szCs w:val="24"/>
          </w:rPr>
          <w:t>http://learn.jquery.com/events/</w:t>
        </w:r>
      </w:hyperlink>
      <w:r w:rsidR="00A43B25">
        <w:t xml:space="preserve">    </w:t>
      </w:r>
    </w:p>
    <w:p w14:paraId="147C92A1" w14:textId="667F5F2F" w:rsidR="00551B29" w:rsidRPr="00551B29" w:rsidRDefault="00551B29" w:rsidP="00551B29">
      <w:pPr>
        <w:shd w:val="clear" w:color="auto" w:fill="FFFFFF"/>
        <w:tabs>
          <w:tab w:val="left" w:pos="990"/>
        </w:tabs>
        <w:spacing w:before="100" w:beforeAutospacing="1" w:after="100" w:afterAutospacing="1" w:line="240" w:lineRule="auto"/>
        <w:rPr>
          <w:rFonts w:cstheme="minorHAnsi"/>
          <w:b/>
          <w:color w:val="000000"/>
          <w:szCs w:val="24"/>
        </w:rPr>
      </w:pPr>
      <w:r w:rsidRPr="000C4A4C">
        <w:rPr>
          <w:rFonts w:cstheme="minorHAnsi"/>
          <w:b/>
          <w:color w:val="000000"/>
          <w:szCs w:val="24"/>
          <w:highlight w:val="yellow"/>
        </w:rPr>
        <w:t>You will need to submit your code.html and code.js files.</w:t>
      </w:r>
      <w:r w:rsidR="003E1579" w:rsidRPr="003E1579">
        <w:rPr>
          <w:rFonts w:ascii="Calibri" w:hAnsi="Calibri" w:cs="Calibri"/>
          <w:sz w:val="28"/>
          <w:szCs w:val="28"/>
        </w:rPr>
        <w:t xml:space="preserve"> </w:t>
      </w:r>
      <w:r w:rsidR="003E1579">
        <w:rPr>
          <w:rFonts w:ascii="Calibri" w:hAnsi="Calibri" w:cs="Calibri"/>
          <w:sz w:val="28"/>
          <w:szCs w:val="28"/>
        </w:rPr>
        <w:t xml:space="preserve">Attach </w:t>
      </w:r>
      <w:r w:rsidR="003E1579">
        <w:rPr>
          <w:rFonts w:ascii="Calibri" w:hAnsi="Calibri" w:cs="Calibri"/>
          <w:sz w:val="28"/>
          <w:szCs w:val="28"/>
        </w:rPr>
        <w:t>every required file and remove unrelated file</w:t>
      </w:r>
      <w:r w:rsidR="003E1579">
        <w:rPr>
          <w:rFonts w:ascii="Calibri" w:hAnsi="Calibri" w:cs="Calibri"/>
          <w:sz w:val="28"/>
          <w:szCs w:val="28"/>
        </w:rPr>
        <w:t>s</w:t>
      </w:r>
      <w:r w:rsidR="003E1579">
        <w:rPr>
          <w:rFonts w:ascii="Calibri" w:hAnsi="Calibri" w:cs="Calibri"/>
          <w:sz w:val="28"/>
          <w:szCs w:val="28"/>
        </w:rPr>
        <w:t xml:space="preserve"> from </w:t>
      </w:r>
      <w:r w:rsidR="003E1579">
        <w:rPr>
          <w:rFonts w:ascii="Calibri" w:hAnsi="Calibri" w:cs="Calibri"/>
          <w:sz w:val="28"/>
          <w:szCs w:val="28"/>
        </w:rPr>
        <w:t>your</w:t>
      </w:r>
      <w:r w:rsidR="003E1579">
        <w:rPr>
          <w:rFonts w:ascii="Calibri" w:hAnsi="Calibri" w:cs="Calibri"/>
          <w:sz w:val="28"/>
          <w:szCs w:val="28"/>
        </w:rPr>
        <w:t xml:space="preserve"> submission.</w:t>
      </w:r>
    </w:p>
    <w:p w14:paraId="68270A47" w14:textId="77777777" w:rsidR="00C74025" w:rsidRDefault="00A43B25" w:rsidP="00852F4E">
      <w:pPr>
        <w:pStyle w:val="Heading1"/>
      </w:pPr>
      <w:r>
        <w:t xml:space="preserve"> </w:t>
      </w:r>
      <w:r w:rsidR="00197540">
        <w:t>Library</w:t>
      </w:r>
    </w:p>
    <w:p w14:paraId="3CC225C7" w14:textId="00175EC0" w:rsidR="00093268" w:rsidRDefault="00052BB7" w:rsidP="00093268">
      <w:pPr>
        <w:ind w:left="450" w:firstLine="270"/>
      </w:pPr>
      <w:r>
        <w:t>The goal of this exercise is to d</w:t>
      </w:r>
      <w:r w:rsidR="00197540">
        <w:t xml:space="preserve">esign </w:t>
      </w:r>
      <w:r>
        <w:t xml:space="preserve">and implement </w:t>
      </w:r>
      <w:r w:rsidR="00197540">
        <w:t>a</w:t>
      </w:r>
      <w:r w:rsidR="00907183">
        <w:t xml:space="preserve"> books</w:t>
      </w:r>
      <w:r w:rsidR="00197540">
        <w:t xml:space="preserve"> library using object-oriented </w:t>
      </w:r>
      <w:proofErr w:type="spellStart"/>
      <w:r w:rsidR="00713AF3">
        <w:t>J</w:t>
      </w:r>
      <w:r w:rsidR="00197540">
        <w:t>avascript</w:t>
      </w:r>
      <w:proofErr w:type="spellEnd"/>
      <w:r w:rsidR="00197540">
        <w:t>.</w:t>
      </w:r>
      <w:r w:rsidR="00907183">
        <w:t xml:space="preserve"> </w:t>
      </w:r>
      <w:r w:rsidR="00ED59E8">
        <w:t xml:space="preserve">Use a </w:t>
      </w:r>
      <w:proofErr w:type="spellStart"/>
      <w:r w:rsidR="00ED59E8">
        <w:t>constructor+prototype</w:t>
      </w:r>
      <w:proofErr w:type="spellEnd"/>
      <w:r w:rsidR="00ED59E8">
        <w:t xml:space="preserve"> pattern to develop your objects (look at examples).</w:t>
      </w:r>
      <w:r w:rsidR="002E203D">
        <w:t xml:space="preserve"> At a minimum, your design should have the three classes Library, Shelf, and Book.</w:t>
      </w:r>
      <w:r w:rsidR="00BC07A2">
        <w:t xml:space="preserve"> Write all the code for these objects in booksLibrary.js file.</w:t>
      </w:r>
    </w:p>
    <w:p w14:paraId="2BC90906" w14:textId="4EA58FC6" w:rsidR="003A2205" w:rsidRDefault="003A2205" w:rsidP="00093268">
      <w:pPr>
        <w:ind w:left="450" w:firstLine="270"/>
      </w:pPr>
      <w:r>
        <w:t>Assume there are a fixed (reasonable for testing purposes) number of books present in the Library. No need to add or remove books from the library. Books will either be with a borrower (i.e. checked out) or with the library.</w:t>
      </w:r>
    </w:p>
    <w:p w14:paraId="079E2736" w14:textId="22488834" w:rsidR="007261E6" w:rsidRDefault="00197540" w:rsidP="007261E6">
      <w:pPr>
        <w:ind w:left="450" w:firstLine="270"/>
      </w:pPr>
      <w:r>
        <w:t>The Library object shou</w:t>
      </w:r>
      <w:r w:rsidR="007261E6">
        <w:t>ld perform following operations (from a student's viewpoint)</w:t>
      </w:r>
    </w:p>
    <w:p w14:paraId="714EE2B6" w14:textId="4C800F20" w:rsidR="00197540" w:rsidRDefault="00197540" w:rsidP="00197540">
      <w:pPr>
        <w:pStyle w:val="ListParagraph"/>
        <w:numPr>
          <w:ilvl w:val="0"/>
          <w:numId w:val="6"/>
        </w:numPr>
      </w:pPr>
      <w:r>
        <w:lastRenderedPageBreak/>
        <w:t xml:space="preserve">Show whether a book is available. </w:t>
      </w:r>
      <w:r w:rsidR="00907183">
        <w:t>If availab</w:t>
      </w:r>
      <w:r w:rsidR="00165E24">
        <w:t xml:space="preserve">le, </w:t>
      </w:r>
      <w:r w:rsidR="00BC07A2">
        <w:t>return</w:t>
      </w:r>
      <w:r w:rsidR="00165E24">
        <w:t xml:space="preserve"> the shelf. (</w:t>
      </w:r>
      <w:r w:rsidR="00907183">
        <w:t>A book is available if there is at</w:t>
      </w:r>
      <w:r w:rsidR="005D5CE3">
        <w:t xml:space="preserve"> least one copy</w:t>
      </w:r>
      <w:r w:rsidR="00907183">
        <w:t xml:space="preserve"> of </w:t>
      </w:r>
      <w:r w:rsidR="005D5CE3">
        <w:t xml:space="preserve">the </w:t>
      </w:r>
      <w:r w:rsidR="00907183">
        <w:t xml:space="preserve">book in </w:t>
      </w:r>
      <w:r w:rsidR="005D5CE3">
        <w:t xml:space="preserve">the </w:t>
      </w:r>
      <w:r w:rsidR="00907183">
        <w:t>library)</w:t>
      </w:r>
      <w:r w:rsidR="00165E24">
        <w:t>.</w:t>
      </w:r>
    </w:p>
    <w:p w14:paraId="41924205" w14:textId="43D3B823" w:rsidR="00907183" w:rsidRDefault="00907183" w:rsidP="00907183">
      <w:pPr>
        <w:pStyle w:val="ListParagraph"/>
        <w:numPr>
          <w:ilvl w:val="0"/>
          <w:numId w:val="6"/>
        </w:numPr>
      </w:pPr>
      <w:r>
        <w:t xml:space="preserve">Get list of </w:t>
      </w:r>
      <w:r w:rsidR="002E203D">
        <w:t>all</w:t>
      </w:r>
      <w:r w:rsidR="00093268">
        <w:t xml:space="preserve"> </w:t>
      </w:r>
      <w:r>
        <w:t>shelves.</w:t>
      </w:r>
    </w:p>
    <w:p w14:paraId="22FB9D8C" w14:textId="08BD58E4" w:rsidR="00421BDC" w:rsidRDefault="00421BDC" w:rsidP="00907183">
      <w:pPr>
        <w:pStyle w:val="ListParagraph"/>
        <w:numPr>
          <w:ilvl w:val="0"/>
          <w:numId w:val="6"/>
        </w:numPr>
      </w:pPr>
      <w:r>
        <w:t xml:space="preserve">Show library </w:t>
      </w:r>
      <w:r w:rsidR="00713AF3">
        <w:t>with current shelves and books</w:t>
      </w:r>
      <w:r>
        <w:t xml:space="preserve"> </w:t>
      </w:r>
      <w:proofErr w:type="gramStart"/>
      <w:r>
        <w:t>( HTML</w:t>
      </w:r>
      <w:proofErr w:type="gramEnd"/>
      <w:r>
        <w:t xml:space="preserve"> table </w:t>
      </w:r>
      <w:r w:rsidR="00835A59">
        <w:t>is generated on the fly where e</w:t>
      </w:r>
      <w:r>
        <w:t>ach column is a shelf. Each cell is a book</w:t>
      </w:r>
      <w:r w:rsidR="007F1F82">
        <w:t xml:space="preserve"> – clicking on the cell gives the details</w:t>
      </w:r>
      <w:r>
        <w:t>)</w:t>
      </w:r>
    </w:p>
    <w:p w14:paraId="29D7D4A2" w14:textId="77777777" w:rsidR="00774158" w:rsidRDefault="00774158" w:rsidP="00774158">
      <w:pPr>
        <w:pStyle w:val="ListParagraph"/>
        <w:ind w:left="1440"/>
      </w:pPr>
      <w:r>
        <w:t xml:space="preserve"> </w:t>
      </w:r>
      <w:proofErr w:type="gramStart"/>
      <w:r>
        <w:t>Example :</w:t>
      </w:r>
      <w:proofErr w:type="gramEnd"/>
      <w:r>
        <w:t xml:space="preserve"> </w:t>
      </w:r>
    </w:p>
    <w:p w14:paraId="54C3F42F" w14:textId="189965B3" w:rsidR="00052BB7" w:rsidRDefault="00774158" w:rsidP="007261E6">
      <w:pPr>
        <w:pStyle w:val="ListParagraph"/>
        <w:ind w:left="1440"/>
      </w:pPr>
      <w:r>
        <w:rPr>
          <w:noProof/>
        </w:rPr>
        <w:drawing>
          <wp:inline distT="0" distB="0" distL="0" distR="0" wp14:anchorId="41A824EF" wp14:editId="6A9DC5A1">
            <wp:extent cx="1036585" cy="1958454"/>
            <wp:effectExtent l="19050" t="0" r="0" b="0"/>
            <wp:docPr id="3" name="Picture 1" descr="C:\Users\satish\Desktop\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ish\Desktop\dd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721" cy="196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7B8E74" w14:textId="2890B2DA" w:rsidR="00052BB7" w:rsidRDefault="00551B29" w:rsidP="00D1140C">
      <w:r>
        <w:t>MAKE SURE TO:</w:t>
      </w:r>
    </w:p>
    <w:p w14:paraId="06069C0B" w14:textId="62E160D6" w:rsidR="006077D8" w:rsidRDefault="00D50CC6" w:rsidP="00ED59E8">
      <w:pPr>
        <w:pStyle w:val="ListParagraph"/>
        <w:numPr>
          <w:ilvl w:val="0"/>
          <w:numId w:val="12"/>
        </w:numPr>
      </w:pPr>
      <w:r>
        <w:t>W</w:t>
      </w:r>
      <w:r w:rsidR="006077D8">
        <w:t>rite a README.txt file – to describe what you did. Will help in grading.</w:t>
      </w:r>
    </w:p>
    <w:p w14:paraId="51AD8E35" w14:textId="36304B64" w:rsidR="00ED59E8" w:rsidRDefault="00551B29" w:rsidP="00ED59E8">
      <w:pPr>
        <w:pStyle w:val="ListParagraph"/>
        <w:numPr>
          <w:ilvl w:val="0"/>
          <w:numId w:val="12"/>
        </w:numPr>
      </w:pPr>
      <w:r>
        <w:t>Use</w:t>
      </w:r>
      <w:r w:rsidR="00ED59E8">
        <w:t xml:space="preserve"> </w:t>
      </w:r>
      <w:proofErr w:type="spellStart"/>
      <w:r w:rsidR="00ED59E8">
        <w:t>Constructor+Prototype</w:t>
      </w:r>
      <w:proofErr w:type="spellEnd"/>
      <w:r w:rsidR="00ED59E8">
        <w:t xml:space="preserve"> pattern to create objects.</w:t>
      </w:r>
    </w:p>
    <w:p w14:paraId="2FF29D4F" w14:textId="605AEE7C" w:rsidR="00DE478A" w:rsidRDefault="00ED59E8" w:rsidP="00DE478A">
      <w:pPr>
        <w:pStyle w:val="ListParagraph"/>
        <w:numPr>
          <w:ilvl w:val="0"/>
          <w:numId w:val="12"/>
        </w:numPr>
      </w:pPr>
      <w:r>
        <w:t>It should contain minimum three classes Library, Shelf, Book.</w:t>
      </w:r>
    </w:p>
    <w:p w14:paraId="09899A4C" w14:textId="115F2358" w:rsidR="00DE478A" w:rsidRDefault="00DE478A" w:rsidP="00DE478A">
      <w:pPr>
        <w:pStyle w:val="ListParagraph"/>
        <w:numPr>
          <w:ilvl w:val="0"/>
          <w:numId w:val="12"/>
        </w:numPr>
      </w:pPr>
      <w:r>
        <w:t>Don’t use any global variables or global functions.</w:t>
      </w:r>
    </w:p>
    <w:p w14:paraId="1ADE7166" w14:textId="7D0132C1" w:rsidR="00ED59E8" w:rsidRDefault="00ED59E8" w:rsidP="00ED59E8">
      <w:pPr>
        <w:pStyle w:val="ListParagraph"/>
        <w:numPr>
          <w:ilvl w:val="0"/>
          <w:numId w:val="12"/>
        </w:numPr>
      </w:pPr>
      <w:r>
        <w:t>You should decide the members</w:t>
      </w:r>
      <w:r w:rsidR="00DE478A">
        <w:t xml:space="preserve"> and operations</w:t>
      </w:r>
      <w:r>
        <w:t xml:space="preserve"> of each class. </w:t>
      </w:r>
    </w:p>
    <w:p w14:paraId="63132D8E" w14:textId="77777777" w:rsidR="00DE478A" w:rsidRDefault="00DE478A" w:rsidP="00DE478A">
      <w:pPr>
        <w:pStyle w:val="ListParagraph"/>
        <w:numPr>
          <w:ilvl w:val="0"/>
          <w:numId w:val="12"/>
        </w:numPr>
      </w:pPr>
      <w:r>
        <w:t>Make sure to have the Library object perform the required operations.</w:t>
      </w:r>
    </w:p>
    <w:p w14:paraId="27171567" w14:textId="77777777" w:rsidR="003A2205" w:rsidRPr="003A2205" w:rsidRDefault="00DE478A" w:rsidP="00551B29">
      <w:pPr>
        <w:pStyle w:val="ListParagraph"/>
        <w:numPr>
          <w:ilvl w:val="0"/>
          <w:numId w:val="12"/>
        </w:numPr>
        <w:rPr>
          <w:b/>
        </w:rPr>
      </w:pPr>
      <w:r>
        <w:t xml:space="preserve">Write a Client HTML code that includes the booksLibrary.js file and uses it (i.e. create library objects and populate them and display them </w:t>
      </w:r>
      <w:proofErr w:type="spellStart"/>
      <w:r>
        <w:t>etc</w:t>
      </w:r>
      <w:proofErr w:type="spellEnd"/>
      <w:r>
        <w:t xml:space="preserve">). </w:t>
      </w:r>
    </w:p>
    <w:p w14:paraId="2E9B2AC1" w14:textId="3B9CE952" w:rsidR="00551B29" w:rsidRPr="003A2205" w:rsidRDefault="00551B29" w:rsidP="00551B29">
      <w:pPr>
        <w:pStyle w:val="ListParagraph"/>
        <w:numPr>
          <w:ilvl w:val="0"/>
          <w:numId w:val="12"/>
        </w:numPr>
        <w:rPr>
          <w:b/>
        </w:rPr>
      </w:pPr>
      <w:r w:rsidRPr="003A2205">
        <w:rPr>
          <w:b/>
        </w:rPr>
        <w:t>You will need to submit your booksLibrary.js and booksLibrary.html files.</w:t>
      </w:r>
    </w:p>
    <w:sectPr w:rsidR="00551B29" w:rsidRPr="003A2205" w:rsidSect="00754BFA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1C9EAF" w14:textId="77777777" w:rsidR="007F1B9E" w:rsidRDefault="007F1B9E" w:rsidP="003F0D40">
      <w:pPr>
        <w:spacing w:after="0" w:line="240" w:lineRule="auto"/>
      </w:pPr>
      <w:r>
        <w:separator/>
      </w:r>
    </w:p>
  </w:endnote>
  <w:endnote w:type="continuationSeparator" w:id="0">
    <w:p w14:paraId="1A69195A" w14:textId="77777777" w:rsidR="007F1B9E" w:rsidRDefault="007F1B9E" w:rsidP="003F0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T Extra">
    <w:panose1 w:val="05050102010205020202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90598C" w14:textId="4C89A36C" w:rsidR="007F1B9E" w:rsidRDefault="007F1B9E" w:rsidP="00DE478A">
    <w:pPr>
      <w:pStyle w:val="Footer"/>
      <w:tabs>
        <w:tab w:val="clear" w:pos="8640"/>
        <w:tab w:val="right" w:pos="9360"/>
      </w:tabs>
    </w:pPr>
    <w:proofErr w:type="spellStart"/>
    <w:r>
      <w:t>S</w:t>
    </w:r>
    <w:r w:rsidR="004136F0">
      <w:t>atish</w:t>
    </w:r>
    <w:proofErr w:type="spellEnd"/>
    <w:r w:rsidR="004136F0">
      <w:t xml:space="preserve"> and Simanta</w:t>
    </w:r>
    <w:r w:rsidR="004136F0">
      <w:tab/>
      <w:t>2015/10/05</w:t>
    </w:r>
    <w:r>
      <w:tab/>
      <w:t xml:space="preserve">     </w:t>
    </w: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664B87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664B87">
      <w:rPr>
        <w:rFonts w:ascii="Times New Roman" w:hAnsi="Times New Roman" w:cs="Times New Roman"/>
        <w:noProof/>
      </w:rPr>
      <w:t>4</w:t>
    </w:r>
    <w:r>
      <w:rPr>
        <w:rFonts w:ascii="Times New Roman" w:hAnsi="Times New Roman" w:cs="Times New Roman"/>
      </w:rPr>
      <w:fldChar w:fldCharType="end"/>
    </w:r>
    <w:r>
      <w:t xml:space="preserve"> pages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B3A567" w14:textId="77777777" w:rsidR="007F1B9E" w:rsidRDefault="007F1B9E" w:rsidP="003F0D40">
      <w:pPr>
        <w:spacing w:after="0" w:line="240" w:lineRule="auto"/>
      </w:pPr>
      <w:r>
        <w:separator/>
      </w:r>
    </w:p>
  </w:footnote>
  <w:footnote w:type="continuationSeparator" w:id="0">
    <w:p w14:paraId="790DE7C6" w14:textId="77777777" w:rsidR="007F1B9E" w:rsidRDefault="007F1B9E" w:rsidP="003F0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53BD1"/>
    <w:multiLevelType w:val="hybridMultilevel"/>
    <w:tmpl w:val="140C68DA"/>
    <w:lvl w:ilvl="0" w:tplc="158ABB7C">
      <w:start w:val="1"/>
      <w:numFmt w:val="bullet"/>
      <w:lvlText w:val=""/>
      <w:lvlJc w:val="left"/>
      <w:pPr>
        <w:ind w:left="720" w:hanging="360"/>
      </w:pPr>
      <w:rPr>
        <w:rFonts w:ascii="MT Extra" w:hAnsi="MT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E04A3"/>
    <w:multiLevelType w:val="hybridMultilevel"/>
    <w:tmpl w:val="39083648"/>
    <w:lvl w:ilvl="0" w:tplc="158ABB7C">
      <w:start w:val="1"/>
      <w:numFmt w:val="bullet"/>
      <w:lvlText w:val=""/>
      <w:lvlJc w:val="left"/>
      <w:pPr>
        <w:ind w:left="720" w:hanging="360"/>
      </w:pPr>
      <w:rPr>
        <w:rFonts w:ascii="MT Extra" w:hAnsi="MT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61E5F"/>
    <w:multiLevelType w:val="hybridMultilevel"/>
    <w:tmpl w:val="CD864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725D2A"/>
    <w:multiLevelType w:val="multilevel"/>
    <w:tmpl w:val="CDACF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76520C"/>
    <w:multiLevelType w:val="hybridMultilevel"/>
    <w:tmpl w:val="BC14C81C"/>
    <w:lvl w:ilvl="0" w:tplc="158ABB7C">
      <w:start w:val="1"/>
      <w:numFmt w:val="bullet"/>
      <w:lvlText w:val=""/>
      <w:lvlJc w:val="left"/>
      <w:pPr>
        <w:ind w:left="1440" w:hanging="360"/>
      </w:pPr>
      <w:rPr>
        <w:rFonts w:ascii="MT Extra" w:hAnsi="MT Extr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D5F7A8B"/>
    <w:multiLevelType w:val="hybridMultilevel"/>
    <w:tmpl w:val="E188E03E"/>
    <w:lvl w:ilvl="0" w:tplc="99C8F740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52276B76"/>
    <w:multiLevelType w:val="hybridMultilevel"/>
    <w:tmpl w:val="FEA825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4C83E3B"/>
    <w:multiLevelType w:val="multilevel"/>
    <w:tmpl w:val="318C55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>
    <w:nsid w:val="5E4676A6"/>
    <w:multiLevelType w:val="hybridMultilevel"/>
    <w:tmpl w:val="067ADDA8"/>
    <w:lvl w:ilvl="0" w:tplc="158ABB7C">
      <w:start w:val="1"/>
      <w:numFmt w:val="bullet"/>
      <w:lvlText w:val=""/>
      <w:lvlJc w:val="left"/>
      <w:pPr>
        <w:ind w:left="720" w:hanging="360"/>
      </w:pPr>
      <w:rPr>
        <w:rFonts w:ascii="MT Extra" w:hAnsi="MT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DE59B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9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7"/>
  </w:num>
  <w:num w:numId="8">
    <w:abstractNumId w:val="3"/>
  </w:num>
  <w:num w:numId="9">
    <w:abstractNumId w:val="5"/>
  </w:num>
  <w:num w:numId="10">
    <w:abstractNumId w:val="1"/>
  </w:num>
  <w:num w:numId="11">
    <w:abstractNumId w:val="8"/>
  </w:num>
  <w:num w:numId="12">
    <w:abstractNumId w:val="0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1"/>
  <w:proofState w:spelling="clean" w:grammar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23B"/>
    <w:rsid w:val="00012611"/>
    <w:rsid w:val="00014E67"/>
    <w:rsid w:val="00052BB7"/>
    <w:rsid w:val="0006680C"/>
    <w:rsid w:val="0007670F"/>
    <w:rsid w:val="00077990"/>
    <w:rsid w:val="00091F79"/>
    <w:rsid w:val="00093268"/>
    <w:rsid w:val="000A1058"/>
    <w:rsid w:val="000B7113"/>
    <w:rsid w:val="000C4A4C"/>
    <w:rsid w:val="000C761C"/>
    <w:rsid w:val="000D0D6E"/>
    <w:rsid w:val="000D5273"/>
    <w:rsid w:val="000D6A72"/>
    <w:rsid w:val="000D7504"/>
    <w:rsid w:val="000E0135"/>
    <w:rsid w:val="000E0DC9"/>
    <w:rsid w:val="000E57E4"/>
    <w:rsid w:val="00105D35"/>
    <w:rsid w:val="00133B18"/>
    <w:rsid w:val="001401C8"/>
    <w:rsid w:val="00142B84"/>
    <w:rsid w:val="00161962"/>
    <w:rsid w:val="00165E24"/>
    <w:rsid w:val="001679C6"/>
    <w:rsid w:val="00196C3E"/>
    <w:rsid w:val="00197540"/>
    <w:rsid w:val="001B49E2"/>
    <w:rsid w:val="001B55FE"/>
    <w:rsid w:val="001E305D"/>
    <w:rsid w:val="001E7F0A"/>
    <w:rsid w:val="001F21C8"/>
    <w:rsid w:val="001F399C"/>
    <w:rsid w:val="00211012"/>
    <w:rsid w:val="00222A4D"/>
    <w:rsid w:val="00232BC3"/>
    <w:rsid w:val="00234052"/>
    <w:rsid w:val="002454CD"/>
    <w:rsid w:val="002454F5"/>
    <w:rsid w:val="00261741"/>
    <w:rsid w:val="00270A7B"/>
    <w:rsid w:val="00283F44"/>
    <w:rsid w:val="00293DA3"/>
    <w:rsid w:val="002C02F2"/>
    <w:rsid w:val="002C103D"/>
    <w:rsid w:val="002D22EF"/>
    <w:rsid w:val="002E203D"/>
    <w:rsid w:val="002E3C58"/>
    <w:rsid w:val="002F4FC2"/>
    <w:rsid w:val="003053BB"/>
    <w:rsid w:val="003238E7"/>
    <w:rsid w:val="00331E2D"/>
    <w:rsid w:val="00334B06"/>
    <w:rsid w:val="00344D6E"/>
    <w:rsid w:val="003460CB"/>
    <w:rsid w:val="0034791A"/>
    <w:rsid w:val="0035020C"/>
    <w:rsid w:val="0035223D"/>
    <w:rsid w:val="00354309"/>
    <w:rsid w:val="00372056"/>
    <w:rsid w:val="00375135"/>
    <w:rsid w:val="003810A3"/>
    <w:rsid w:val="003970AC"/>
    <w:rsid w:val="003A13E4"/>
    <w:rsid w:val="003A2205"/>
    <w:rsid w:val="003A6EF8"/>
    <w:rsid w:val="003B72A6"/>
    <w:rsid w:val="003E12B5"/>
    <w:rsid w:val="003E1579"/>
    <w:rsid w:val="003E5B69"/>
    <w:rsid w:val="003F0D40"/>
    <w:rsid w:val="003F61C8"/>
    <w:rsid w:val="0040565A"/>
    <w:rsid w:val="0041276E"/>
    <w:rsid w:val="004136F0"/>
    <w:rsid w:val="00416E67"/>
    <w:rsid w:val="0041762F"/>
    <w:rsid w:val="00421BDC"/>
    <w:rsid w:val="004271BB"/>
    <w:rsid w:val="00443AF5"/>
    <w:rsid w:val="00446AC0"/>
    <w:rsid w:val="004578A8"/>
    <w:rsid w:val="00485612"/>
    <w:rsid w:val="004976D5"/>
    <w:rsid w:val="004A6298"/>
    <w:rsid w:val="004A6BA8"/>
    <w:rsid w:val="004F423B"/>
    <w:rsid w:val="00521331"/>
    <w:rsid w:val="00522E5B"/>
    <w:rsid w:val="00537B7D"/>
    <w:rsid w:val="005405D6"/>
    <w:rsid w:val="005462C2"/>
    <w:rsid w:val="005511F9"/>
    <w:rsid w:val="00551B29"/>
    <w:rsid w:val="00552252"/>
    <w:rsid w:val="00560080"/>
    <w:rsid w:val="005821FB"/>
    <w:rsid w:val="00591CC6"/>
    <w:rsid w:val="00591F22"/>
    <w:rsid w:val="00597A65"/>
    <w:rsid w:val="005B19DA"/>
    <w:rsid w:val="005D159F"/>
    <w:rsid w:val="005D5CE3"/>
    <w:rsid w:val="005E113F"/>
    <w:rsid w:val="005E4600"/>
    <w:rsid w:val="005F28C4"/>
    <w:rsid w:val="005F45D4"/>
    <w:rsid w:val="006007F5"/>
    <w:rsid w:val="006077D8"/>
    <w:rsid w:val="00621DFE"/>
    <w:rsid w:val="006266B9"/>
    <w:rsid w:val="00635349"/>
    <w:rsid w:val="00640596"/>
    <w:rsid w:val="006464A5"/>
    <w:rsid w:val="006600DF"/>
    <w:rsid w:val="00664B87"/>
    <w:rsid w:val="00667380"/>
    <w:rsid w:val="00680C06"/>
    <w:rsid w:val="00687480"/>
    <w:rsid w:val="006A275B"/>
    <w:rsid w:val="006A689D"/>
    <w:rsid w:val="006C05CF"/>
    <w:rsid w:val="006E326C"/>
    <w:rsid w:val="006E6054"/>
    <w:rsid w:val="006E7E37"/>
    <w:rsid w:val="0070642B"/>
    <w:rsid w:val="00707A30"/>
    <w:rsid w:val="00713AF3"/>
    <w:rsid w:val="00714689"/>
    <w:rsid w:val="0072140A"/>
    <w:rsid w:val="007230FF"/>
    <w:rsid w:val="00723AAD"/>
    <w:rsid w:val="007261E6"/>
    <w:rsid w:val="00742FCA"/>
    <w:rsid w:val="00746F21"/>
    <w:rsid w:val="00754BFA"/>
    <w:rsid w:val="00766681"/>
    <w:rsid w:val="00774158"/>
    <w:rsid w:val="007774AC"/>
    <w:rsid w:val="007B398C"/>
    <w:rsid w:val="007C0A81"/>
    <w:rsid w:val="007C5719"/>
    <w:rsid w:val="007D2346"/>
    <w:rsid w:val="007D3AB7"/>
    <w:rsid w:val="007F1B9E"/>
    <w:rsid w:val="007F1F82"/>
    <w:rsid w:val="007F50D9"/>
    <w:rsid w:val="008023E4"/>
    <w:rsid w:val="008071D2"/>
    <w:rsid w:val="00814C9C"/>
    <w:rsid w:val="00823821"/>
    <w:rsid w:val="008271B0"/>
    <w:rsid w:val="00835A59"/>
    <w:rsid w:val="00850615"/>
    <w:rsid w:val="00852F4E"/>
    <w:rsid w:val="00861701"/>
    <w:rsid w:val="0087158B"/>
    <w:rsid w:val="0089522F"/>
    <w:rsid w:val="00896E4B"/>
    <w:rsid w:val="008A3FDD"/>
    <w:rsid w:val="008B3D41"/>
    <w:rsid w:val="008D29CC"/>
    <w:rsid w:val="008D6E30"/>
    <w:rsid w:val="008E654C"/>
    <w:rsid w:val="008F666B"/>
    <w:rsid w:val="00907183"/>
    <w:rsid w:val="00916B41"/>
    <w:rsid w:val="00916B54"/>
    <w:rsid w:val="00917A65"/>
    <w:rsid w:val="00927B63"/>
    <w:rsid w:val="00950B20"/>
    <w:rsid w:val="00964EF0"/>
    <w:rsid w:val="009849FC"/>
    <w:rsid w:val="00987DD2"/>
    <w:rsid w:val="00990EDD"/>
    <w:rsid w:val="009A3E1F"/>
    <w:rsid w:val="009D0619"/>
    <w:rsid w:val="009D1C07"/>
    <w:rsid w:val="009D2642"/>
    <w:rsid w:val="009E0ABF"/>
    <w:rsid w:val="009E0E77"/>
    <w:rsid w:val="00A01BF8"/>
    <w:rsid w:val="00A12CF6"/>
    <w:rsid w:val="00A264E4"/>
    <w:rsid w:val="00A35A8C"/>
    <w:rsid w:val="00A43B25"/>
    <w:rsid w:val="00A46CD4"/>
    <w:rsid w:val="00A664C7"/>
    <w:rsid w:val="00A85AF0"/>
    <w:rsid w:val="00AA5F77"/>
    <w:rsid w:val="00AA674C"/>
    <w:rsid w:val="00AE1D87"/>
    <w:rsid w:val="00AE6F87"/>
    <w:rsid w:val="00AF7CE7"/>
    <w:rsid w:val="00B22D9B"/>
    <w:rsid w:val="00B248A4"/>
    <w:rsid w:val="00B41791"/>
    <w:rsid w:val="00B51EF3"/>
    <w:rsid w:val="00B96DD9"/>
    <w:rsid w:val="00BA0CD7"/>
    <w:rsid w:val="00BC07A2"/>
    <w:rsid w:val="00BF1662"/>
    <w:rsid w:val="00C079CD"/>
    <w:rsid w:val="00C13AB9"/>
    <w:rsid w:val="00C45980"/>
    <w:rsid w:val="00C52630"/>
    <w:rsid w:val="00C74025"/>
    <w:rsid w:val="00C939A6"/>
    <w:rsid w:val="00CA583F"/>
    <w:rsid w:val="00CB6D14"/>
    <w:rsid w:val="00CC0F58"/>
    <w:rsid w:val="00CD18ED"/>
    <w:rsid w:val="00CD1FB2"/>
    <w:rsid w:val="00CE1E40"/>
    <w:rsid w:val="00CE1FAC"/>
    <w:rsid w:val="00CE64BF"/>
    <w:rsid w:val="00CF250D"/>
    <w:rsid w:val="00CF274E"/>
    <w:rsid w:val="00D1140C"/>
    <w:rsid w:val="00D12C54"/>
    <w:rsid w:val="00D14381"/>
    <w:rsid w:val="00D24864"/>
    <w:rsid w:val="00D3041A"/>
    <w:rsid w:val="00D30CA6"/>
    <w:rsid w:val="00D460FB"/>
    <w:rsid w:val="00D50CC6"/>
    <w:rsid w:val="00D86E3F"/>
    <w:rsid w:val="00DC0DB6"/>
    <w:rsid w:val="00DC50FD"/>
    <w:rsid w:val="00DD7F79"/>
    <w:rsid w:val="00DE1CF1"/>
    <w:rsid w:val="00DE4157"/>
    <w:rsid w:val="00DE478A"/>
    <w:rsid w:val="00DE61C6"/>
    <w:rsid w:val="00DE64A2"/>
    <w:rsid w:val="00DF269D"/>
    <w:rsid w:val="00DF3A78"/>
    <w:rsid w:val="00E01B91"/>
    <w:rsid w:val="00E0318E"/>
    <w:rsid w:val="00E060B2"/>
    <w:rsid w:val="00E07F62"/>
    <w:rsid w:val="00E15798"/>
    <w:rsid w:val="00E42A56"/>
    <w:rsid w:val="00E6163B"/>
    <w:rsid w:val="00E82132"/>
    <w:rsid w:val="00E82617"/>
    <w:rsid w:val="00EA4029"/>
    <w:rsid w:val="00EA7177"/>
    <w:rsid w:val="00EB122E"/>
    <w:rsid w:val="00EB6CF5"/>
    <w:rsid w:val="00EC5465"/>
    <w:rsid w:val="00EC6C1E"/>
    <w:rsid w:val="00ED10E4"/>
    <w:rsid w:val="00ED3CDA"/>
    <w:rsid w:val="00ED59E8"/>
    <w:rsid w:val="00ED7730"/>
    <w:rsid w:val="00EE2DFC"/>
    <w:rsid w:val="00EF2AF3"/>
    <w:rsid w:val="00F1351D"/>
    <w:rsid w:val="00F27366"/>
    <w:rsid w:val="00F3231F"/>
    <w:rsid w:val="00F34694"/>
    <w:rsid w:val="00F47744"/>
    <w:rsid w:val="00F545C8"/>
    <w:rsid w:val="00F5697E"/>
    <w:rsid w:val="00F62242"/>
    <w:rsid w:val="00F66A3C"/>
    <w:rsid w:val="00F6735A"/>
    <w:rsid w:val="00F876A0"/>
    <w:rsid w:val="00F94697"/>
    <w:rsid w:val="00F955BC"/>
    <w:rsid w:val="00F96AEA"/>
    <w:rsid w:val="00FA5809"/>
    <w:rsid w:val="00FB7770"/>
    <w:rsid w:val="00FD764C"/>
    <w:rsid w:val="00FE2375"/>
    <w:rsid w:val="00FE23F7"/>
    <w:rsid w:val="00FE72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B936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BB7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BB7"/>
    <w:pPr>
      <w:keepNext/>
      <w:keepLines/>
      <w:numPr>
        <w:numId w:val="2"/>
      </w:numPr>
      <w:tabs>
        <w:tab w:val="num" w:pos="720"/>
      </w:tabs>
      <w:spacing w:before="480" w:after="0"/>
      <w:ind w:left="720" w:hanging="72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BB7"/>
    <w:pPr>
      <w:keepNext/>
      <w:keepLines/>
      <w:numPr>
        <w:ilvl w:val="1"/>
        <w:numId w:val="2"/>
      </w:numPr>
      <w:tabs>
        <w:tab w:val="num" w:pos="1440"/>
      </w:tabs>
      <w:spacing w:before="200" w:after="0"/>
      <w:ind w:left="1440" w:hanging="72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2BB7"/>
    <w:pPr>
      <w:keepNext/>
      <w:keepLines/>
      <w:numPr>
        <w:ilvl w:val="2"/>
        <w:numId w:val="2"/>
      </w:numPr>
      <w:tabs>
        <w:tab w:val="num" w:pos="2160"/>
      </w:tabs>
      <w:spacing w:before="200" w:after="0"/>
      <w:ind w:left="21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2BB7"/>
    <w:pPr>
      <w:keepNext/>
      <w:keepLines/>
      <w:numPr>
        <w:ilvl w:val="3"/>
        <w:numId w:val="2"/>
      </w:numPr>
      <w:tabs>
        <w:tab w:val="num" w:pos="2880"/>
      </w:tabs>
      <w:spacing w:before="200" w:after="0"/>
      <w:ind w:left="2880" w:hanging="7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2BB7"/>
    <w:pPr>
      <w:keepNext/>
      <w:keepLines/>
      <w:numPr>
        <w:ilvl w:val="4"/>
        <w:numId w:val="2"/>
      </w:numPr>
      <w:tabs>
        <w:tab w:val="num" w:pos="3600"/>
      </w:tabs>
      <w:spacing w:before="200" w:after="0"/>
      <w:ind w:left="3600" w:hanging="72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BB7"/>
    <w:pPr>
      <w:keepNext/>
      <w:keepLines/>
      <w:numPr>
        <w:ilvl w:val="5"/>
        <w:numId w:val="2"/>
      </w:numPr>
      <w:tabs>
        <w:tab w:val="num" w:pos="4320"/>
      </w:tabs>
      <w:spacing w:before="200" w:after="0"/>
      <w:ind w:left="4320" w:hanging="72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BB7"/>
    <w:pPr>
      <w:keepNext/>
      <w:keepLines/>
      <w:numPr>
        <w:ilvl w:val="6"/>
        <w:numId w:val="2"/>
      </w:numPr>
      <w:tabs>
        <w:tab w:val="num" w:pos="5040"/>
      </w:tabs>
      <w:spacing w:before="200" w:after="0"/>
      <w:ind w:left="5040" w:hanging="72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BB7"/>
    <w:pPr>
      <w:keepNext/>
      <w:keepLines/>
      <w:numPr>
        <w:ilvl w:val="7"/>
        <w:numId w:val="2"/>
      </w:numPr>
      <w:tabs>
        <w:tab w:val="num" w:pos="5760"/>
      </w:tabs>
      <w:spacing w:before="200" w:after="0"/>
      <w:ind w:left="5760" w:hanging="72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BB7"/>
    <w:pPr>
      <w:keepNext/>
      <w:keepLines/>
      <w:numPr>
        <w:ilvl w:val="8"/>
        <w:numId w:val="2"/>
      </w:numPr>
      <w:tabs>
        <w:tab w:val="num" w:pos="6480"/>
      </w:tabs>
      <w:spacing w:before="200" w:after="0"/>
      <w:ind w:left="6480" w:hanging="72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52B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2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BB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BB7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autoRedefine/>
    <w:qFormat/>
    <w:rsid w:val="005D15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D159F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B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BB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2BB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2BB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52BB7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BB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BB7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B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B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052BB7"/>
    <w:rPr>
      <w:b/>
      <w:bCs/>
    </w:rPr>
  </w:style>
  <w:style w:type="character" w:styleId="Hyperlink">
    <w:name w:val="Hyperlink"/>
    <w:basedOn w:val="DefaultParagraphFont"/>
    <w:uiPriority w:val="99"/>
    <w:unhideWhenUsed/>
    <w:rsid w:val="00052B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2BB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BB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52BB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BB7"/>
    <w:rPr>
      <w:sz w:val="24"/>
    </w:rPr>
  </w:style>
  <w:style w:type="character" w:customStyle="1" w:styleId="InternetLink">
    <w:name w:val="Internet Link"/>
    <w:rsid w:val="00052BB7"/>
    <w:rPr>
      <w:color w:val="000080"/>
      <w:u w:val="single"/>
      <w:lang w:val="en-US" w:eastAsia="en-US" w:bidi="en-US"/>
    </w:rPr>
  </w:style>
  <w:style w:type="paragraph" w:styleId="NoSpacing">
    <w:name w:val="No Spacing"/>
    <w:uiPriority w:val="1"/>
    <w:qFormat/>
    <w:rsid w:val="00052BB7"/>
    <w:pPr>
      <w:spacing w:after="0" w:line="240" w:lineRule="auto"/>
    </w:pPr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093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093268"/>
  </w:style>
  <w:style w:type="character" w:styleId="HTMLCode">
    <w:name w:val="HTML Code"/>
    <w:basedOn w:val="DefaultParagraphFont"/>
    <w:uiPriority w:val="99"/>
    <w:semiHidden/>
    <w:unhideWhenUsed/>
    <w:rsid w:val="00774158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52F4E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52F4E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BB7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BB7"/>
    <w:pPr>
      <w:keepNext/>
      <w:keepLines/>
      <w:numPr>
        <w:numId w:val="2"/>
      </w:numPr>
      <w:tabs>
        <w:tab w:val="num" w:pos="720"/>
      </w:tabs>
      <w:spacing w:before="480" w:after="0"/>
      <w:ind w:left="720" w:hanging="72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BB7"/>
    <w:pPr>
      <w:keepNext/>
      <w:keepLines/>
      <w:numPr>
        <w:ilvl w:val="1"/>
        <w:numId w:val="2"/>
      </w:numPr>
      <w:tabs>
        <w:tab w:val="num" w:pos="1440"/>
      </w:tabs>
      <w:spacing w:before="200" w:after="0"/>
      <w:ind w:left="1440" w:hanging="72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2BB7"/>
    <w:pPr>
      <w:keepNext/>
      <w:keepLines/>
      <w:numPr>
        <w:ilvl w:val="2"/>
        <w:numId w:val="2"/>
      </w:numPr>
      <w:tabs>
        <w:tab w:val="num" w:pos="2160"/>
      </w:tabs>
      <w:spacing w:before="200" w:after="0"/>
      <w:ind w:left="21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2BB7"/>
    <w:pPr>
      <w:keepNext/>
      <w:keepLines/>
      <w:numPr>
        <w:ilvl w:val="3"/>
        <w:numId w:val="2"/>
      </w:numPr>
      <w:tabs>
        <w:tab w:val="num" w:pos="2880"/>
      </w:tabs>
      <w:spacing w:before="200" w:after="0"/>
      <w:ind w:left="2880" w:hanging="7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2BB7"/>
    <w:pPr>
      <w:keepNext/>
      <w:keepLines/>
      <w:numPr>
        <w:ilvl w:val="4"/>
        <w:numId w:val="2"/>
      </w:numPr>
      <w:tabs>
        <w:tab w:val="num" w:pos="3600"/>
      </w:tabs>
      <w:spacing w:before="200" w:after="0"/>
      <w:ind w:left="3600" w:hanging="72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BB7"/>
    <w:pPr>
      <w:keepNext/>
      <w:keepLines/>
      <w:numPr>
        <w:ilvl w:val="5"/>
        <w:numId w:val="2"/>
      </w:numPr>
      <w:tabs>
        <w:tab w:val="num" w:pos="4320"/>
      </w:tabs>
      <w:spacing w:before="200" w:after="0"/>
      <w:ind w:left="4320" w:hanging="72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BB7"/>
    <w:pPr>
      <w:keepNext/>
      <w:keepLines/>
      <w:numPr>
        <w:ilvl w:val="6"/>
        <w:numId w:val="2"/>
      </w:numPr>
      <w:tabs>
        <w:tab w:val="num" w:pos="5040"/>
      </w:tabs>
      <w:spacing w:before="200" w:after="0"/>
      <w:ind w:left="5040" w:hanging="72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BB7"/>
    <w:pPr>
      <w:keepNext/>
      <w:keepLines/>
      <w:numPr>
        <w:ilvl w:val="7"/>
        <w:numId w:val="2"/>
      </w:numPr>
      <w:tabs>
        <w:tab w:val="num" w:pos="5760"/>
      </w:tabs>
      <w:spacing w:before="200" w:after="0"/>
      <w:ind w:left="5760" w:hanging="72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BB7"/>
    <w:pPr>
      <w:keepNext/>
      <w:keepLines/>
      <w:numPr>
        <w:ilvl w:val="8"/>
        <w:numId w:val="2"/>
      </w:numPr>
      <w:tabs>
        <w:tab w:val="num" w:pos="6480"/>
      </w:tabs>
      <w:spacing w:before="200" w:after="0"/>
      <w:ind w:left="6480" w:hanging="72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52B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2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BB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BB7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autoRedefine/>
    <w:qFormat/>
    <w:rsid w:val="005D15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D159F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B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BB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2BB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2BB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52BB7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BB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BB7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B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B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052BB7"/>
    <w:rPr>
      <w:b/>
      <w:bCs/>
    </w:rPr>
  </w:style>
  <w:style w:type="character" w:styleId="Hyperlink">
    <w:name w:val="Hyperlink"/>
    <w:basedOn w:val="DefaultParagraphFont"/>
    <w:uiPriority w:val="99"/>
    <w:unhideWhenUsed/>
    <w:rsid w:val="00052B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2BB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BB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52BB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BB7"/>
    <w:rPr>
      <w:sz w:val="24"/>
    </w:rPr>
  </w:style>
  <w:style w:type="character" w:customStyle="1" w:styleId="InternetLink">
    <w:name w:val="Internet Link"/>
    <w:rsid w:val="00052BB7"/>
    <w:rPr>
      <w:color w:val="000080"/>
      <w:u w:val="single"/>
      <w:lang w:val="en-US" w:eastAsia="en-US" w:bidi="en-US"/>
    </w:rPr>
  </w:style>
  <w:style w:type="paragraph" w:styleId="NoSpacing">
    <w:name w:val="No Spacing"/>
    <w:uiPriority w:val="1"/>
    <w:qFormat/>
    <w:rsid w:val="00052BB7"/>
    <w:pPr>
      <w:spacing w:after="0" w:line="240" w:lineRule="auto"/>
    </w:pPr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093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093268"/>
  </w:style>
  <w:style w:type="character" w:styleId="HTMLCode">
    <w:name w:val="HTML Code"/>
    <w:basedOn w:val="DefaultParagraphFont"/>
    <w:uiPriority w:val="99"/>
    <w:semiHidden/>
    <w:unhideWhenUsed/>
    <w:rsid w:val="00774158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52F4E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52F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38819">
          <w:blockQuote w:val="1"/>
          <w:marLeft w:val="720"/>
          <w:marRight w:val="7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2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16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40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98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87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49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2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learn.jquery.com/about-jquery/" TargetMode="External"/><Relationship Id="rId12" Type="http://schemas.openxmlformats.org/officeDocument/2006/relationships/hyperlink" Target="http://ajax.googleapis.com/ajax/libs/jquery/1.9.1/jquery.min.js" TargetMode="External"/><Relationship Id="rId13" Type="http://schemas.openxmlformats.org/officeDocument/2006/relationships/hyperlink" Target="http://learn.jquery.com/effects/" TargetMode="External"/><Relationship Id="rId14" Type="http://schemas.openxmlformats.org/officeDocument/2006/relationships/hyperlink" Target="http://learn.jquery.com/events/" TargetMode="External"/><Relationship Id="rId15" Type="http://schemas.openxmlformats.org/officeDocument/2006/relationships/image" Target="media/image1.png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developer.mozilla.org/en-US/docs/Web/JavaScript/Introduction_to_Object-Oriented_JavaScript#Object-oriented_programming" TargetMode="External"/><Relationship Id="rId10" Type="http://schemas.openxmlformats.org/officeDocument/2006/relationships/hyperlink" Target="https://learn.jquery.com/using-jquery-cor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mitra:Dropbox:1_teaching:319:2_teachingMaterials:wordTemplateFor31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928F31-915F-2F49-A32F-7FC54D5EE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wordTemplateFor319.dotx</Template>
  <TotalTime>149</TotalTime>
  <Pages>4</Pages>
  <Words>784</Words>
  <Characters>4473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Simanta Mitra</cp:lastModifiedBy>
  <cp:revision>68</cp:revision>
  <cp:lastPrinted>2015-10-05T16:33:00Z</cp:lastPrinted>
  <dcterms:created xsi:type="dcterms:W3CDTF">2014-10-06T13:17:00Z</dcterms:created>
  <dcterms:modified xsi:type="dcterms:W3CDTF">2015-10-05T16:33:00Z</dcterms:modified>
</cp:coreProperties>
</file>